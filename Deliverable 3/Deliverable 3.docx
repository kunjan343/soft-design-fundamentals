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79B8" w:rsidRDefault="00255A5D" w:rsidP="00E279B8">
      <w:pPr>
        <w:pStyle w:val="Subtitle"/>
      </w:pPr>
      <w:sdt>
        <w:sdtPr>
          <w:alias w:val="Version:"/>
          <w:tag w:val="Version:"/>
          <w:id w:val="-907991857"/>
          <w:placeholder>
            <w:docPart w:val="855A95DEEF134E6FA249327F4AD0AFA4"/>
          </w:placeholder>
          <w:temporary/>
          <w:showingPlcHdr/>
          <w15:appearance w15:val="hidden"/>
        </w:sdtPr>
        <w:sdtEndPr/>
        <w:sdtContent>
          <w:r w:rsidR="00B87079">
            <w:t>Version</w:t>
          </w:r>
        </w:sdtContent>
      </w:sdt>
      <w:r w:rsidR="00E279B8">
        <w:t xml:space="preserve"> </w:t>
      </w:r>
      <w:r w:rsidR="00155DFF">
        <w:t>1.0</w:t>
      </w:r>
    </w:p>
    <w:p w:rsidR="00E279B8" w:rsidRPr="00155DFF" w:rsidRDefault="00155DFF" w:rsidP="00155DFF">
      <w:pPr>
        <w:pStyle w:val="Subtitle"/>
        <w:jc w:val="center"/>
        <w:rPr>
          <w:color w:val="002060"/>
          <w:sz w:val="44"/>
          <w:szCs w:val="44"/>
        </w:rPr>
      </w:pPr>
      <w:bookmarkStart w:id="0" w:name="_GoBack"/>
      <w:bookmarkEnd w:id="0"/>
      <w:r w:rsidRPr="00155DFF">
        <w:rPr>
          <w:color w:val="002060"/>
          <w:sz w:val="44"/>
          <w:szCs w:val="44"/>
        </w:rPr>
        <w:t>syst 17796</w:t>
      </w:r>
    </w:p>
    <w:p w:rsidR="00155DFF" w:rsidRPr="00155DFF" w:rsidRDefault="00155DFF" w:rsidP="00155DFF">
      <w:pPr>
        <w:jc w:val="center"/>
        <w:rPr>
          <w:color w:val="002060"/>
          <w:sz w:val="44"/>
          <w:szCs w:val="44"/>
        </w:rPr>
      </w:pPr>
    </w:p>
    <w:p w:rsidR="00155DFF" w:rsidRPr="00155DFF" w:rsidRDefault="00155DFF" w:rsidP="00155DFF">
      <w:pPr>
        <w:ind w:left="0"/>
        <w:rPr>
          <w:color w:val="002060"/>
          <w:sz w:val="44"/>
          <w:szCs w:val="44"/>
        </w:rPr>
      </w:pPr>
    </w:p>
    <w:p w:rsidR="00155DFF" w:rsidRPr="00155DFF" w:rsidRDefault="00E52428" w:rsidP="00155DFF">
      <w:pPr>
        <w:jc w:val="center"/>
        <w:rPr>
          <w:color w:val="002060"/>
          <w:sz w:val="44"/>
          <w:szCs w:val="44"/>
        </w:rPr>
      </w:pPr>
      <w:r>
        <w:rPr>
          <w:color w:val="002060"/>
          <w:sz w:val="44"/>
          <w:szCs w:val="44"/>
        </w:rPr>
        <w:t>Deliverable 3</w:t>
      </w:r>
    </w:p>
    <w:p w:rsidR="00907CBB" w:rsidRDefault="00907CBB" w:rsidP="00E279B8">
      <w:pPr>
        <w:rPr>
          <w:noProof/>
        </w:rPr>
      </w:pPr>
    </w:p>
    <w:p w:rsidR="00155DFF" w:rsidRDefault="00155DFF" w:rsidP="00E279B8">
      <w:pPr>
        <w:rPr>
          <w:noProof/>
        </w:rPr>
      </w:pPr>
    </w:p>
    <w:p w:rsidR="00907CBB" w:rsidRDefault="00CE2CEF">
      <w:pPr>
        <w:pStyle w:val="Heading2"/>
      </w:pPr>
      <w:r>
        <w:t>description</w:t>
      </w:r>
    </w:p>
    <w:p w:rsidR="00CF2211" w:rsidRDefault="0067548D">
      <w:r>
        <w:t xml:space="preserve">In Deliverable 2 you committed to a design </w:t>
      </w:r>
      <w:r w:rsidR="00D7273E">
        <w:t>for your game and you will have received feedback on the design</w:t>
      </w:r>
      <w:r w:rsidR="00D430A2">
        <w:t>.</w:t>
      </w:r>
      <w:r w:rsidR="00D7273E">
        <w:t xml:space="preserve"> The first step for Deliverable 3 is to incorporate that feedback so you have a firm UML </w:t>
      </w:r>
      <w:r w:rsidR="00CF2211">
        <w:t xml:space="preserve">class </w:t>
      </w:r>
      <w:r w:rsidR="00D7273E">
        <w:t xml:space="preserve">diagram of the final game </w:t>
      </w:r>
      <w:r w:rsidR="00CF2211">
        <w:t>so that</w:t>
      </w:r>
      <w:r w:rsidR="00D7273E">
        <w:t xml:space="preserve"> you can begin to code. Of course, the quality of your submission also needs to be verified by testing the final product against the original requirements.</w:t>
      </w:r>
      <w:r w:rsidR="00D430A2">
        <w:t xml:space="preserve"> </w:t>
      </w:r>
      <w:r w:rsidR="00CF2211">
        <w:t xml:space="preserve">This will be achieved by creating and executing JUnit tests </w:t>
      </w:r>
      <w:r w:rsidR="00030E3A">
        <w:t xml:space="preserve">(you can include instructions to run </w:t>
      </w:r>
      <w:r w:rsidR="00CF2211">
        <w:t>manual tests for any</w:t>
      </w:r>
      <w:r w:rsidR="00030E3A">
        <w:t xml:space="preserve"> features that cannot be tested</w:t>
      </w:r>
      <w:r w:rsidR="00CF2211">
        <w:t xml:space="preserve"> at the unit level</w:t>
      </w:r>
      <w:r w:rsidR="00030E3A">
        <w:t>)</w:t>
      </w:r>
      <w:r w:rsidR="00CF2211">
        <w:t xml:space="preserve">. </w:t>
      </w:r>
    </w:p>
    <w:p w:rsidR="00D430A2" w:rsidRPr="00D430A2" w:rsidRDefault="00D430A2">
      <w:pPr>
        <w:rPr>
          <w:b/>
        </w:rPr>
      </w:pPr>
      <w:r>
        <w:t xml:space="preserve">The same standards for groupwork, professional writing style and citations apply to all deliverables. If you have questions, you can refer to the project description or ask your instructor. </w:t>
      </w:r>
      <w:r w:rsidRPr="00D430A2">
        <w:rPr>
          <w:b/>
        </w:rPr>
        <w:t>The project requirements are not to be reduced for groups smaller than 4 students.</w:t>
      </w:r>
      <w:r w:rsidR="00596963">
        <w:rPr>
          <w:b/>
        </w:rPr>
        <w:t xml:space="preserve"> Any groupwork conflicts will be dealt with using the contract from Deliverable 1.</w:t>
      </w:r>
    </w:p>
    <w:p w:rsidR="000652B2" w:rsidRDefault="000652B2"/>
    <w:p w:rsidR="00D430A2" w:rsidRDefault="00D430A2">
      <w:r>
        <w:t xml:space="preserve">To begin, </w:t>
      </w:r>
      <w:r w:rsidR="00D7273E">
        <w:t>you will update your UML Class Diagram, incorporating the feedback you received in Deliverable 2</w:t>
      </w:r>
      <w:r>
        <w:t>.</w:t>
      </w:r>
      <w:r w:rsidR="00D7273E">
        <w:t xml:space="preserve"> </w:t>
      </w:r>
      <w:r w:rsidR="00D7273E" w:rsidRPr="00A244C7">
        <w:rPr>
          <w:b/>
        </w:rPr>
        <w:t>You should include methods and attributes for each class</w:t>
      </w:r>
      <w:r w:rsidR="00D7273E">
        <w:t xml:space="preserve">. </w:t>
      </w:r>
    </w:p>
    <w:p w:rsidR="00D430A2" w:rsidRDefault="00D430A2"/>
    <w:p w:rsidR="00A244C7" w:rsidRDefault="00A244C7">
      <w:r>
        <w:t>Next, complete the code to satisfy the rules of the game (requirements) and the use case</w:t>
      </w:r>
      <w:r w:rsidR="009276CC">
        <w:t>s</w:t>
      </w:r>
      <w:r>
        <w:t xml:space="preserve"> you defined (scope). Ensure the final version is checked in to your Git repository.</w:t>
      </w:r>
    </w:p>
    <w:p w:rsidR="00A244C7" w:rsidRDefault="00A244C7"/>
    <w:p w:rsidR="00A244C7" w:rsidRDefault="00A244C7">
      <w:r>
        <w:t>After the code is finished,</w:t>
      </w:r>
      <w:r w:rsidR="00D430A2">
        <w:t xml:space="preserve"> </w:t>
      </w:r>
      <w:r>
        <w:t xml:space="preserve">take the use cases from Deliverable 2 and analyze them to produce unit tests for your code. Make sure you have “good, bad and boundary” tests for each requirement. </w:t>
      </w:r>
    </w:p>
    <w:p w:rsidR="00A244C7" w:rsidRDefault="00A244C7"/>
    <w:p w:rsidR="00A244C7" w:rsidRDefault="00A244C7">
      <w:r>
        <w:t>Create your tests using JUnit and code them so that they verify the good, bad and boundary cases of each method or unit (remember it won’t always be easy to divide your code neatly into methods). For any requirements that cannot be verified at the unit level, write manual</w:t>
      </w:r>
      <w:r w:rsidR="00030E3A">
        <w:t xml:space="preserve"> test scripts (a numbered list of </w:t>
      </w:r>
      <w:r>
        <w:t>steps you will take to verify the requirement). Marks will be awarded for proper design of tests as well as your source code so pay proper atten</w:t>
      </w:r>
      <w:r w:rsidR="00030E3A">
        <w:t>tion to the naming of the tests.</w:t>
      </w:r>
    </w:p>
    <w:p w:rsidR="00A244C7" w:rsidRDefault="00A244C7" w:rsidP="005504EB">
      <w:pPr>
        <w:ind w:left="0"/>
      </w:pPr>
    </w:p>
    <w:p w:rsidR="00D430A2" w:rsidRDefault="00A244C7">
      <w:r>
        <w:lastRenderedPageBreak/>
        <w:t xml:space="preserve">Finally, produce a </w:t>
      </w:r>
      <w:r w:rsidR="005504EB">
        <w:t>Test Results R</w:t>
      </w:r>
      <w:r>
        <w:t>eport that lists the requirement you are validating, the test that covers it and whether that test passed or failed on your final run (be honest, this is easily double-checked). An example of a test result</w:t>
      </w:r>
      <w:r w:rsidR="005504EB">
        <w:t>s</w:t>
      </w:r>
      <w:r>
        <w:t xml:space="preserve"> report is below but you can modify it if you wish.</w:t>
      </w:r>
    </w:p>
    <w:tbl>
      <w:tblPr>
        <w:tblStyle w:val="TableGrid"/>
        <w:tblW w:w="0" w:type="auto"/>
        <w:tblInd w:w="72" w:type="dxa"/>
        <w:tblBorders>
          <w:top w:val="single" w:sz="4" w:space="0" w:color="355D7E" w:themeColor="accent1" w:themeShade="80"/>
          <w:left w:val="single" w:sz="4" w:space="0" w:color="355D7E" w:themeColor="accent1" w:themeShade="80"/>
          <w:bottom w:val="single" w:sz="4" w:space="0" w:color="355D7E" w:themeColor="accent1" w:themeShade="80"/>
          <w:right w:val="single" w:sz="4" w:space="0" w:color="355D7E" w:themeColor="accent1" w:themeShade="80"/>
          <w:insideH w:val="single" w:sz="4" w:space="0" w:color="355D7E" w:themeColor="accent1" w:themeShade="80"/>
          <w:insideV w:val="single" w:sz="4" w:space="0" w:color="355D7E" w:themeColor="accent1" w:themeShade="80"/>
        </w:tblBorders>
        <w:tblLook w:val="04A0" w:firstRow="1" w:lastRow="0" w:firstColumn="1" w:lastColumn="0" w:noHBand="0" w:noVBand="1"/>
      </w:tblPr>
      <w:tblGrid>
        <w:gridCol w:w="2162"/>
        <w:gridCol w:w="1926"/>
        <w:gridCol w:w="3283"/>
        <w:gridCol w:w="1907"/>
      </w:tblGrid>
      <w:tr w:rsidR="00A244C7" w:rsidTr="00A244C7">
        <w:tc>
          <w:tcPr>
            <w:tcW w:w="2337" w:type="dxa"/>
          </w:tcPr>
          <w:p w:rsidR="00A244C7" w:rsidRDefault="00A244C7" w:rsidP="00A244C7">
            <w:pPr>
              <w:pStyle w:val="Heading2"/>
              <w:outlineLvl w:val="1"/>
            </w:pPr>
            <w:r>
              <w:t>Requirement</w:t>
            </w:r>
          </w:p>
        </w:tc>
        <w:tc>
          <w:tcPr>
            <w:tcW w:w="2337" w:type="dxa"/>
          </w:tcPr>
          <w:p w:rsidR="00A244C7" w:rsidRDefault="00A244C7" w:rsidP="00A244C7">
            <w:pPr>
              <w:pStyle w:val="Heading2"/>
              <w:outlineLvl w:val="1"/>
            </w:pPr>
            <w:r>
              <w:t>Use Case</w:t>
            </w:r>
          </w:p>
        </w:tc>
        <w:tc>
          <w:tcPr>
            <w:tcW w:w="2338" w:type="dxa"/>
          </w:tcPr>
          <w:p w:rsidR="00A244C7" w:rsidRDefault="00A244C7" w:rsidP="00A244C7">
            <w:pPr>
              <w:pStyle w:val="Heading2"/>
              <w:outlineLvl w:val="1"/>
            </w:pPr>
            <w:r>
              <w:t>Test Method (ClassName.methodName)</w:t>
            </w:r>
          </w:p>
        </w:tc>
        <w:tc>
          <w:tcPr>
            <w:tcW w:w="2338" w:type="dxa"/>
          </w:tcPr>
          <w:p w:rsidR="00A244C7" w:rsidRDefault="00A244C7" w:rsidP="00A244C7">
            <w:pPr>
              <w:pStyle w:val="Heading2"/>
              <w:outlineLvl w:val="1"/>
            </w:pPr>
            <w:r>
              <w:t>Status (Date)</w:t>
            </w:r>
          </w:p>
        </w:tc>
      </w:tr>
      <w:tr w:rsidR="00A244C7" w:rsidTr="00A244C7">
        <w:tc>
          <w:tcPr>
            <w:tcW w:w="2337" w:type="dxa"/>
          </w:tcPr>
          <w:p w:rsidR="00A244C7" w:rsidRDefault="00A244C7" w:rsidP="00A244C7">
            <w:r>
              <w:t>Player can draw a card from the deck</w:t>
            </w:r>
          </w:p>
        </w:tc>
        <w:tc>
          <w:tcPr>
            <w:tcW w:w="2337" w:type="dxa"/>
          </w:tcPr>
          <w:p w:rsidR="00A244C7" w:rsidRDefault="00A244C7" w:rsidP="00A244C7">
            <w:r>
              <w:t>“Regular Play”</w:t>
            </w:r>
          </w:p>
        </w:tc>
        <w:tc>
          <w:tcPr>
            <w:tcW w:w="2338" w:type="dxa"/>
          </w:tcPr>
          <w:p w:rsidR="00A244C7" w:rsidRDefault="00A244C7" w:rsidP="00A244C7">
            <w:r>
              <w:t>TestPlayGame.testDrawCard()</w:t>
            </w:r>
          </w:p>
        </w:tc>
        <w:tc>
          <w:tcPr>
            <w:tcW w:w="2338" w:type="dxa"/>
          </w:tcPr>
          <w:p w:rsidR="00A244C7" w:rsidRDefault="00A244C7" w:rsidP="00A244C7">
            <w:r>
              <w:t>Pass (June 26, 2018)</w:t>
            </w:r>
          </w:p>
        </w:tc>
      </w:tr>
      <w:tr w:rsidR="00A244C7" w:rsidTr="00A244C7">
        <w:tc>
          <w:tcPr>
            <w:tcW w:w="2337" w:type="dxa"/>
          </w:tcPr>
          <w:p w:rsidR="00A244C7" w:rsidRDefault="00A244C7" w:rsidP="00A244C7"/>
        </w:tc>
        <w:tc>
          <w:tcPr>
            <w:tcW w:w="2337" w:type="dxa"/>
          </w:tcPr>
          <w:p w:rsidR="00A244C7" w:rsidRDefault="00A244C7" w:rsidP="00A244C7"/>
        </w:tc>
        <w:tc>
          <w:tcPr>
            <w:tcW w:w="2338" w:type="dxa"/>
          </w:tcPr>
          <w:p w:rsidR="00A244C7" w:rsidRDefault="00A244C7" w:rsidP="00A244C7"/>
        </w:tc>
        <w:tc>
          <w:tcPr>
            <w:tcW w:w="2338" w:type="dxa"/>
          </w:tcPr>
          <w:p w:rsidR="00A244C7" w:rsidRDefault="00A244C7" w:rsidP="00A244C7"/>
        </w:tc>
      </w:tr>
      <w:tr w:rsidR="00A244C7" w:rsidTr="00A244C7">
        <w:tc>
          <w:tcPr>
            <w:tcW w:w="2337" w:type="dxa"/>
          </w:tcPr>
          <w:p w:rsidR="00A244C7" w:rsidRDefault="00A244C7" w:rsidP="00A244C7"/>
        </w:tc>
        <w:tc>
          <w:tcPr>
            <w:tcW w:w="2337" w:type="dxa"/>
          </w:tcPr>
          <w:p w:rsidR="00A244C7" w:rsidRDefault="00A244C7" w:rsidP="00A244C7"/>
        </w:tc>
        <w:tc>
          <w:tcPr>
            <w:tcW w:w="2338" w:type="dxa"/>
          </w:tcPr>
          <w:p w:rsidR="00A244C7" w:rsidRDefault="00A244C7" w:rsidP="00A244C7"/>
        </w:tc>
        <w:tc>
          <w:tcPr>
            <w:tcW w:w="2338" w:type="dxa"/>
          </w:tcPr>
          <w:p w:rsidR="00A244C7" w:rsidRDefault="00A244C7" w:rsidP="00A244C7"/>
        </w:tc>
      </w:tr>
      <w:tr w:rsidR="00A244C7" w:rsidTr="00A244C7">
        <w:tc>
          <w:tcPr>
            <w:tcW w:w="2337" w:type="dxa"/>
          </w:tcPr>
          <w:p w:rsidR="00A244C7" w:rsidRDefault="00A244C7" w:rsidP="00A244C7"/>
        </w:tc>
        <w:tc>
          <w:tcPr>
            <w:tcW w:w="2337" w:type="dxa"/>
          </w:tcPr>
          <w:p w:rsidR="00A244C7" w:rsidRDefault="00A244C7" w:rsidP="00A244C7"/>
        </w:tc>
        <w:tc>
          <w:tcPr>
            <w:tcW w:w="2338" w:type="dxa"/>
          </w:tcPr>
          <w:p w:rsidR="00A244C7" w:rsidRDefault="00A244C7" w:rsidP="00A244C7"/>
        </w:tc>
        <w:tc>
          <w:tcPr>
            <w:tcW w:w="2338" w:type="dxa"/>
          </w:tcPr>
          <w:p w:rsidR="00A244C7" w:rsidRDefault="00A244C7" w:rsidP="00A244C7"/>
        </w:tc>
      </w:tr>
      <w:tr w:rsidR="00A244C7" w:rsidTr="00A244C7">
        <w:tc>
          <w:tcPr>
            <w:tcW w:w="2337" w:type="dxa"/>
          </w:tcPr>
          <w:p w:rsidR="00A244C7" w:rsidRDefault="00A244C7" w:rsidP="00A244C7"/>
        </w:tc>
        <w:tc>
          <w:tcPr>
            <w:tcW w:w="2337" w:type="dxa"/>
          </w:tcPr>
          <w:p w:rsidR="00A244C7" w:rsidRDefault="00A244C7" w:rsidP="00A244C7"/>
        </w:tc>
        <w:tc>
          <w:tcPr>
            <w:tcW w:w="2338" w:type="dxa"/>
          </w:tcPr>
          <w:p w:rsidR="00A244C7" w:rsidRDefault="00A244C7" w:rsidP="00A244C7"/>
        </w:tc>
        <w:tc>
          <w:tcPr>
            <w:tcW w:w="2338" w:type="dxa"/>
          </w:tcPr>
          <w:p w:rsidR="00A244C7" w:rsidRDefault="00A244C7" w:rsidP="00A244C7"/>
        </w:tc>
      </w:tr>
      <w:tr w:rsidR="00A244C7" w:rsidTr="00A244C7">
        <w:tc>
          <w:tcPr>
            <w:tcW w:w="2337" w:type="dxa"/>
          </w:tcPr>
          <w:p w:rsidR="00A244C7" w:rsidRDefault="00A244C7" w:rsidP="00A244C7"/>
        </w:tc>
        <w:tc>
          <w:tcPr>
            <w:tcW w:w="2337" w:type="dxa"/>
          </w:tcPr>
          <w:p w:rsidR="00A244C7" w:rsidRDefault="00A244C7" w:rsidP="00A244C7"/>
        </w:tc>
        <w:tc>
          <w:tcPr>
            <w:tcW w:w="2338" w:type="dxa"/>
          </w:tcPr>
          <w:p w:rsidR="00A244C7" w:rsidRDefault="00A244C7" w:rsidP="00A244C7"/>
        </w:tc>
        <w:tc>
          <w:tcPr>
            <w:tcW w:w="2338" w:type="dxa"/>
          </w:tcPr>
          <w:p w:rsidR="00A244C7" w:rsidRDefault="00A244C7" w:rsidP="00A244C7"/>
        </w:tc>
      </w:tr>
      <w:tr w:rsidR="00A244C7" w:rsidTr="00A244C7">
        <w:tc>
          <w:tcPr>
            <w:tcW w:w="2337" w:type="dxa"/>
          </w:tcPr>
          <w:p w:rsidR="00A244C7" w:rsidRDefault="00A244C7" w:rsidP="00A244C7"/>
        </w:tc>
        <w:tc>
          <w:tcPr>
            <w:tcW w:w="2337" w:type="dxa"/>
          </w:tcPr>
          <w:p w:rsidR="00A244C7" w:rsidRDefault="00A244C7" w:rsidP="00A244C7"/>
        </w:tc>
        <w:tc>
          <w:tcPr>
            <w:tcW w:w="2338" w:type="dxa"/>
          </w:tcPr>
          <w:p w:rsidR="00A244C7" w:rsidRDefault="00A244C7" w:rsidP="00A244C7"/>
        </w:tc>
        <w:tc>
          <w:tcPr>
            <w:tcW w:w="2338" w:type="dxa"/>
          </w:tcPr>
          <w:p w:rsidR="00A244C7" w:rsidRDefault="00A244C7" w:rsidP="00A244C7"/>
        </w:tc>
      </w:tr>
    </w:tbl>
    <w:p w:rsidR="00A244C7" w:rsidRDefault="00A244C7"/>
    <w:p w:rsidR="00596963" w:rsidRDefault="00596963"/>
    <w:p w:rsidR="00D430A2" w:rsidRDefault="00D430A2"/>
    <w:p w:rsidR="003E050C" w:rsidRDefault="003E050C" w:rsidP="000A7BD9">
      <w:pPr>
        <w:pStyle w:val="Heading2"/>
      </w:pPr>
      <w:r>
        <w:t>Submission</w:t>
      </w:r>
    </w:p>
    <w:p w:rsidR="003E050C" w:rsidRDefault="003E050C">
      <w:r>
        <w:t xml:space="preserve">Please submit </w:t>
      </w:r>
      <w:r w:rsidRPr="003E050C">
        <w:rPr>
          <w:b/>
        </w:rPr>
        <w:t>one PDF document per group</w:t>
      </w:r>
      <w:r w:rsidR="00A244C7">
        <w:rPr>
          <w:b/>
        </w:rPr>
        <w:t xml:space="preserve"> as well as the access credentials (URL pointing to your repo and make sure the Instructor has read access before submission) to your Git Repository</w:t>
      </w:r>
      <w:r>
        <w:t>. This means that the document should be professionally organized and have a uniform style throughout. It should look as though it came from one team, not 4 separate students. Please note that instructors may choose to run your submission through TurnItIn or compare the submission with other students from other sections for academic integrity purposes. Please take the time to properly cite your sources.</w:t>
      </w:r>
    </w:p>
    <w:p w:rsidR="003E050C" w:rsidRPr="006616C6" w:rsidRDefault="006616C6">
      <w:pPr>
        <w:rPr>
          <w:b/>
        </w:rPr>
      </w:pPr>
      <w:r w:rsidRPr="006616C6">
        <w:rPr>
          <w:b/>
        </w:rPr>
        <w:t>You should also include a zip export of your project including the source code for your game and for your tests, labelled with your group name.</w:t>
      </w:r>
    </w:p>
    <w:p w:rsidR="00907CBB" w:rsidRDefault="000652B2">
      <w:pPr>
        <w:pStyle w:val="Heading3"/>
      </w:pPr>
      <w:r>
        <w:t>rubric</w:t>
      </w:r>
      <w:r w:rsidR="006616C6">
        <w:t xml:space="preserve"> </w:t>
      </w:r>
    </w:p>
    <w:tbl>
      <w:tblPr>
        <w:tblStyle w:val="GridTable1Light-Accent2"/>
        <w:tblW w:w="5000" w:type="pct"/>
        <w:tblBorders>
          <w:top w:val="single" w:sz="12" w:space="0" w:color="DD8047" w:themeColor="accent2"/>
          <w:left w:val="single" w:sz="12" w:space="0" w:color="DD8047" w:themeColor="accent2"/>
          <w:bottom w:val="single" w:sz="12" w:space="0" w:color="DD8047" w:themeColor="accent2"/>
          <w:right w:val="single" w:sz="12" w:space="0" w:color="DD8047" w:themeColor="accent2"/>
          <w:insideH w:val="single" w:sz="12" w:space="0" w:color="DD8047" w:themeColor="accent2"/>
          <w:insideV w:val="single" w:sz="12" w:space="0" w:color="DD8047" w:themeColor="accent2"/>
        </w:tblBorders>
        <w:shd w:val="clear" w:color="auto" w:fill="FFFFFF" w:themeFill="background1"/>
        <w:tblCellMar>
          <w:left w:w="0" w:type="dxa"/>
          <w:right w:w="0" w:type="dxa"/>
        </w:tblCellMar>
        <w:tblLook w:val="06A0" w:firstRow="1" w:lastRow="0" w:firstColumn="1" w:lastColumn="0" w:noHBand="1" w:noVBand="1"/>
        <w:tblDescription w:val="Project Communication Table to enter details "/>
      </w:tblPr>
      <w:tblGrid>
        <w:gridCol w:w="3316"/>
        <w:gridCol w:w="2006"/>
        <w:gridCol w:w="2003"/>
        <w:gridCol w:w="2005"/>
      </w:tblGrid>
      <w:tr w:rsidR="00907CBB" w:rsidTr="000A7BD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329" w:type="dxa"/>
            <w:tcBorders>
              <w:bottom w:val="none" w:sz="0" w:space="0" w:color="auto"/>
            </w:tcBorders>
            <w:shd w:val="clear" w:color="auto" w:fill="FFFFFF" w:themeFill="background1"/>
            <w:vAlign w:val="bottom"/>
          </w:tcPr>
          <w:p w:rsidR="00907CBB" w:rsidRDefault="000652B2" w:rsidP="000652B2">
            <w:pPr>
              <w:pStyle w:val="Tabletext"/>
            </w:pPr>
            <w:r>
              <w:t>Item</w:t>
            </w:r>
          </w:p>
        </w:tc>
        <w:tc>
          <w:tcPr>
            <w:tcW w:w="2010" w:type="dxa"/>
            <w:tcBorders>
              <w:bottom w:val="none" w:sz="0" w:space="0" w:color="auto"/>
            </w:tcBorders>
            <w:shd w:val="clear" w:color="auto" w:fill="FFFFFF" w:themeFill="background1"/>
            <w:vAlign w:val="bottom"/>
          </w:tcPr>
          <w:p w:rsidR="00907CBB" w:rsidRDefault="000652B2" w:rsidP="000652B2">
            <w:pPr>
              <w:pStyle w:val="Tabletext"/>
              <w:cnfStyle w:val="100000000000" w:firstRow="1" w:lastRow="0" w:firstColumn="0" w:lastColumn="0" w:oddVBand="0" w:evenVBand="0" w:oddHBand="0" w:evenHBand="0" w:firstRowFirstColumn="0" w:firstRowLastColumn="0" w:lastRowFirstColumn="0" w:lastRowLastColumn="0"/>
            </w:pPr>
            <w:r>
              <w:t>Criteria</w:t>
            </w:r>
          </w:p>
        </w:tc>
        <w:tc>
          <w:tcPr>
            <w:tcW w:w="2010" w:type="dxa"/>
            <w:tcBorders>
              <w:bottom w:val="none" w:sz="0" w:space="0" w:color="auto"/>
            </w:tcBorders>
            <w:shd w:val="clear" w:color="auto" w:fill="FFFFFF" w:themeFill="background1"/>
            <w:vAlign w:val="bottom"/>
          </w:tcPr>
          <w:p w:rsidR="00907CBB" w:rsidRDefault="000652B2" w:rsidP="000652B2">
            <w:pPr>
              <w:pStyle w:val="Tabletext"/>
              <w:cnfStyle w:val="100000000000" w:firstRow="1" w:lastRow="0" w:firstColumn="0" w:lastColumn="0" w:oddVBand="0" w:evenVBand="0" w:oddHBand="0" w:evenHBand="0" w:firstRowFirstColumn="0" w:firstRowLastColumn="0" w:lastRowFirstColumn="0" w:lastRowLastColumn="0"/>
            </w:pPr>
            <w:r>
              <w:t>Points</w:t>
            </w:r>
          </w:p>
        </w:tc>
        <w:tc>
          <w:tcPr>
            <w:tcW w:w="2011" w:type="dxa"/>
            <w:tcBorders>
              <w:bottom w:val="none" w:sz="0" w:space="0" w:color="auto"/>
            </w:tcBorders>
            <w:shd w:val="clear" w:color="auto" w:fill="FFFFFF" w:themeFill="background1"/>
            <w:vAlign w:val="bottom"/>
          </w:tcPr>
          <w:p w:rsidR="00907CBB" w:rsidRDefault="000652B2" w:rsidP="000652B2">
            <w:pPr>
              <w:pStyle w:val="Tabletext"/>
              <w:cnfStyle w:val="100000000000" w:firstRow="1" w:lastRow="0" w:firstColumn="0" w:lastColumn="0" w:oddVBand="0" w:evenVBand="0" w:oddHBand="0" w:evenHBand="0" w:firstRowFirstColumn="0" w:firstRowLastColumn="0" w:lastRowFirstColumn="0" w:lastRowLastColumn="0"/>
            </w:pPr>
            <w:r>
              <w:t>Weight</w:t>
            </w:r>
          </w:p>
        </w:tc>
      </w:tr>
      <w:tr w:rsidR="00907CBB" w:rsidTr="000A7BD9">
        <w:tc>
          <w:tcPr>
            <w:cnfStyle w:val="001000000000" w:firstRow="0" w:lastRow="0" w:firstColumn="1" w:lastColumn="0" w:oddVBand="0" w:evenVBand="0" w:oddHBand="0" w:evenHBand="0" w:firstRowFirstColumn="0" w:firstRowLastColumn="0" w:lastRowFirstColumn="0" w:lastRowLastColumn="0"/>
            <w:tcW w:w="3329" w:type="dxa"/>
            <w:shd w:val="clear" w:color="auto" w:fill="FFFFFF" w:themeFill="background1"/>
          </w:tcPr>
          <w:p w:rsidR="00907CBB" w:rsidRDefault="006616C6" w:rsidP="000652B2">
            <w:pPr>
              <w:pStyle w:val="Tabletext"/>
            </w:pPr>
            <w:r>
              <w:t>Class Diagram</w:t>
            </w:r>
          </w:p>
        </w:tc>
        <w:tc>
          <w:tcPr>
            <w:tcW w:w="2010" w:type="dxa"/>
            <w:shd w:val="clear" w:color="auto" w:fill="FFFFFF" w:themeFill="background1"/>
          </w:tcPr>
          <w:p w:rsidR="00907CBB" w:rsidRDefault="006616C6" w:rsidP="006616C6">
            <w:pPr>
              <w:pStyle w:val="Tabletext"/>
              <w:cnfStyle w:val="000000000000" w:firstRow="0" w:lastRow="0" w:firstColumn="0" w:lastColumn="0" w:oddVBand="0" w:evenVBand="0" w:oddHBand="0" w:evenHBand="0" w:firstRowFirstColumn="0" w:firstRowLastColumn="0" w:lastRowFirstColumn="0" w:lastRowLastColumn="0"/>
            </w:pPr>
            <w:r>
              <w:t xml:space="preserve">Updated to reflect feedback from Deliverable 2, methods and attributes included. </w:t>
            </w:r>
            <w:r w:rsidR="003552B7">
              <w:t xml:space="preserve"> </w:t>
            </w:r>
            <w:r>
              <w:t>Notationally correct and solid design as described in Deliverable 2 Design Document.</w:t>
            </w:r>
          </w:p>
        </w:tc>
        <w:tc>
          <w:tcPr>
            <w:tcW w:w="2010" w:type="dxa"/>
            <w:shd w:val="clear" w:color="auto" w:fill="FFFFFF" w:themeFill="background1"/>
          </w:tcPr>
          <w:p w:rsidR="00907CBB" w:rsidRDefault="00B95F17" w:rsidP="000652B2">
            <w:pPr>
              <w:pStyle w:val="Tabletext"/>
              <w:cnfStyle w:val="000000000000" w:firstRow="0" w:lastRow="0" w:firstColumn="0" w:lastColumn="0" w:oddVBand="0" w:evenVBand="0" w:oddHBand="0" w:evenHBand="0" w:firstRowFirstColumn="0" w:firstRowLastColumn="0" w:lastRowFirstColumn="0" w:lastRowLastColumn="0"/>
            </w:pPr>
            <w:r>
              <w:t>10</w:t>
            </w:r>
          </w:p>
        </w:tc>
        <w:tc>
          <w:tcPr>
            <w:tcW w:w="2011" w:type="dxa"/>
            <w:shd w:val="clear" w:color="auto" w:fill="FFFFFF" w:themeFill="background1"/>
          </w:tcPr>
          <w:p w:rsidR="00907CBB" w:rsidRDefault="006616C6" w:rsidP="000652B2">
            <w:pPr>
              <w:pStyle w:val="Tabletext"/>
              <w:cnfStyle w:val="000000000000" w:firstRow="0" w:lastRow="0" w:firstColumn="0" w:lastColumn="0" w:oddVBand="0" w:evenVBand="0" w:oddHBand="0" w:evenHBand="0" w:firstRowFirstColumn="0" w:firstRowLastColumn="0" w:lastRowFirstColumn="0" w:lastRowLastColumn="0"/>
            </w:pPr>
            <w:r>
              <w:t>1</w:t>
            </w:r>
          </w:p>
        </w:tc>
      </w:tr>
      <w:tr w:rsidR="00907CBB" w:rsidTr="000A7BD9">
        <w:tc>
          <w:tcPr>
            <w:cnfStyle w:val="001000000000" w:firstRow="0" w:lastRow="0" w:firstColumn="1" w:lastColumn="0" w:oddVBand="0" w:evenVBand="0" w:oddHBand="0" w:evenHBand="0" w:firstRowFirstColumn="0" w:firstRowLastColumn="0" w:lastRowFirstColumn="0" w:lastRowLastColumn="0"/>
            <w:tcW w:w="3329" w:type="dxa"/>
            <w:shd w:val="clear" w:color="auto" w:fill="FFFFFF" w:themeFill="background1"/>
          </w:tcPr>
          <w:p w:rsidR="00907CBB" w:rsidRDefault="006616C6" w:rsidP="000652B2">
            <w:pPr>
              <w:pStyle w:val="Tabletext"/>
            </w:pPr>
            <w:r>
              <w:lastRenderedPageBreak/>
              <w:t>Source Code</w:t>
            </w:r>
          </w:p>
        </w:tc>
        <w:tc>
          <w:tcPr>
            <w:tcW w:w="2010" w:type="dxa"/>
            <w:shd w:val="clear" w:color="auto" w:fill="FFFFFF" w:themeFill="background1"/>
          </w:tcPr>
          <w:p w:rsidR="003E050C" w:rsidRDefault="006616C6" w:rsidP="003E050C">
            <w:pPr>
              <w:pStyle w:val="Tabletext"/>
              <w:cnfStyle w:val="000000000000" w:firstRow="0" w:lastRow="0" w:firstColumn="0" w:lastColumn="0" w:oddVBand="0" w:evenVBand="0" w:oddHBand="0" w:evenHBand="0" w:firstRowFirstColumn="0" w:firstRowLastColumn="0" w:lastRowFirstColumn="0" w:lastRowLastColumn="0"/>
            </w:pPr>
            <w:r>
              <w:t>Code is completed and conforms to the design specified by the class diagram. Code is functionally correct. Code follows standard coding conventions for comments, naming and indentation</w:t>
            </w:r>
          </w:p>
        </w:tc>
        <w:tc>
          <w:tcPr>
            <w:tcW w:w="2010" w:type="dxa"/>
            <w:shd w:val="clear" w:color="auto" w:fill="FFFFFF" w:themeFill="background1"/>
          </w:tcPr>
          <w:p w:rsidR="00907CBB" w:rsidRDefault="003552B7" w:rsidP="000652B2">
            <w:pPr>
              <w:pStyle w:val="Tabletext"/>
              <w:cnfStyle w:val="000000000000" w:firstRow="0" w:lastRow="0" w:firstColumn="0" w:lastColumn="0" w:oddVBand="0" w:evenVBand="0" w:oddHBand="0" w:evenHBand="0" w:firstRowFirstColumn="0" w:firstRowLastColumn="0" w:lastRowFirstColumn="0" w:lastRowLastColumn="0"/>
            </w:pPr>
            <w:r>
              <w:t>10</w:t>
            </w:r>
          </w:p>
        </w:tc>
        <w:tc>
          <w:tcPr>
            <w:tcW w:w="2011" w:type="dxa"/>
            <w:shd w:val="clear" w:color="auto" w:fill="FFFFFF" w:themeFill="background1"/>
          </w:tcPr>
          <w:p w:rsidR="00907CBB" w:rsidRDefault="006616C6" w:rsidP="000652B2">
            <w:pPr>
              <w:pStyle w:val="Tabletext"/>
              <w:cnfStyle w:val="000000000000" w:firstRow="0" w:lastRow="0" w:firstColumn="0" w:lastColumn="0" w:oddVBand="0" w:evenVBand="0" w:oddHBand="0" w:evenHBand="0" w:firstRowFirstColumn="0" w:firstRowLastColumn="0" w:lastRowFirstColumn="0" w:lastRowLastColumn="0"/>
            </w:pPr>
            <w:r>
              <w:t>3</w:t>
            </w:r>
          </w:p>
        </w:tc>
      </w:tr>
      <w:tr w:rsidR="00907CBB" w:rsidTr="000A7BD9">
        <w:tc>
          <w:tcPr>
            <w:cnfStyle w:val="001000000000" w:firstRow="0" w:lastRow="0" w:firstColumn="1" w:lastColumn="0" w:oddVBand="0" w:evenVBand="0" w:oddHBand="0" w:evenHBand="0" w:firstRowFirstColumn="0" w:firstRowLastColumn="0" w:lastRowFirstColumn="0" w:lastRowLastColumn="0"/>
            <w:tcW w:w="3329" w:type="dxa"/>
            <w:shd w:val="clear" w:color="auto" w:fill="FFFFFF" w:themeFill="background1"/>
          </w:tcPr>
          <w:p w:rsidR="00907CBB" w:rsidRDefault="006616C6" w:rsidP="000652B2">
            <w:pPr>
              <w:pStyle w:val="Tabletext"/>
            </w:pPr>
            <w:r>
              <w:t>Source Code Design</w:t>
            </w:r>
          </w:p>
        </w:tc>
        <w:tc>
          <w:tcPr>
            <w:tcW w:w="2010" w:type="dxa"/>
            <w:shd w:val="clear" w:color="auto" w:fill="FFFFFF" w:themeFill="background1"/>
          </w:tcPr>
          <w:p w:rsidR="00907CBB" w:rsidRDefault="006616C6" w:rsidP="006616C6">
            <w:pPr>
              <w:pStyle w:val="Tabletext"/>
              <w:cnfStyle w:val="000000000000" w:firstRow="0" w:lastRow="0" w:firstColumn="0" w:lastColumn="0" w:oddVBand="0" w:evenVBand="0" w:oddHBand="0" w:evenHBand="0" w:firstRowFirstColumn="0" w:firstRowLastColumn="0" w:lastRowFirstColumn="0" w:lastRowLastColumn="0"/>
            </w:pPr>
            <w:r>
              <w:t>The Design produced follows the principles of OOD studied in the course and provides flexibility, reusability and efficiency</w:t>
            </w:r>
            <w:r w:rsidR="003552B7">
              <w:t xml:space="preserve"> </w:t>
            </w:r>
          </w:p>
        </w:tc>
        <w:tc>
          <w:tcPr>
            <w:tcW w:w="2010" w:type="dxa"/>
            <w:shd w:val="clear" w:color="auto" w:fill="FFFFFF" w:themeFill="background1"/>
          </w:tcPr>
          <w:p w:rsidR="00907CBB" w:rsidRDefault="003E050C" w:rsidP="003E050C">
            <w:pPr>
              <w:pStyle w:val="Tabletext"/>
              <w:cnfStyle w:val="000000000000" w:firstRow="0" w:lastRow="0" w:firstColumn="0" w:lastColumn="0" w:oddVBand="0" w:evenVBand="0" w:oddHBand="0" w:evenHBand="0" w:firstRowFirstColumn="0" w:firstRowLastColumn="0" w:lastRowFirstColumn="0" w:lastRowLastColumn="0"/>
            </w:pPr>
            <w:r>
              <w:t>10</w:t>
            </w:r>
          </w:p>
        </w:tc>
        <w:tc>
          <w:tcPr>
            <w:tcW w:w="2011" w:type="dxa"/>
            <w:shd w:val="clear" w:color="auto" w:fill="FFFFFF" w:themeFill="background1"/>
          </w:tcPr>
          <w:p w:rsidR="00907CBB" w:rsidRDefault="003552B7" w:rsidP="003E050C">
            <w:pPr>
              <w:pStyle w:val="Tabletext"/>
              <w:cnfStyle w:val="000000000000" w:firstRow="0" w:lastRow="0" w:firstColumn="0" w:lastColumn="0" w:oddVBand="0" w:evenVBand="0" w:oddHBand="0" w:evenHBand="0" w:firstRowFirstColumn="0" w:firstRowLastColumn="0" w:lastRowFirstColumn="0" w:lastRowLastColumn="0"/>
            </w:pPr>
            <w:r>
              <w:t>2</w:t>
            </w:r>
          </w:p>
        </w:tc>
      </w:tr>
      <w:tr w:rsidR="00907CBB" w:rsidTr="000A7BD9">
        <w:tc>
          <w:tcPr>
            <w:cnfStyle w:val="001000000000" w:firstRow="0" w:lastRow="0" w:firstColumn="1" w:lastColumn="0" w:oddVBand="0" w:evenVBand="0" w:oddHBand="0" w:evenHBand="0" w:firstRowFirstColumn="0" w:firstRowLastColumn="0" w:lastRowFirstColumn="0" w:lastRowLastColumn="0"/>
            <w:tcW w:w="3329" w:type="dxa"/>
            <w:shd w:val="clear" w:color="auto" w:fill="FFFFFF" w:themeFill="background1"/>
          </w:tcPr>
          <w:p w:rsidR="00907CBB" w:rsidRDefault="006616C6" w:rsidP="003E050C">
            <w:pPr>
              <w:pStyle w:val="Tabletext"/>
            </w:pPr>
            <w:r>
              <w:t>Test Code</w:t>
            </w:r>
            <w:r w:rsidR="00D83A20">
              <w:t xml:space="preserve"> + Scripts</w:t>
            </w:r>
          </w:p>
        </w:tc>
        <w:tc>
          <w:tcPr>
            <w:tcW w:w="2010" w:type="dxa"/>
            <w:shd w:val="clear" w:color="auto" w:fill="FFFFFF" w:themeFill="background1"/>
          </w:tcPr>
          <w:p w:rsidR="00907CBB" w:rsidRDefault="006616C6" w:rsidP="00A86D6A">
            <w:pPr>
              <w:pStyle w:val="Tabletext"/>
              <w:ind w:left="0"/>
              <w:cnfStyle w:val="000000000000" w:firstRow="0" w:lastRow="0" w:firstColumn="0" w:lastColumn="0" w:oddVBand="0" w:evenVBand="0" w:oddHBand="0" w:evenHBand="0" w:firstRowFirstColumn="0" w:firstRowLastColumn="0" w:lastRowFirstColumn="0" w:lastRowLastColumn="0"/>
            </w:pPr>
            <w:r>
              <w:t>J</w:t>
            </w:r>
            <w:r w:rsidR="005504EB">
              <w:t>U</w:t>
            </w:r>
            <w:r>
              <w:t>nit tests are completed and pass. J</w:t>
            </w:r>
            <w:r w:rsidR="005504EB">
              <w:t>U</w:t>
            </w:r>
            <w:r>
              <w:t>nit tests validate the one thing they are written to validate (each). J</w:t>
            </w:r>
            <w:r w:rsidR="005504EB">
              <w:t>U</w:t>
            </w:r>
            <w:r>
              <w:t xml:space="preserve">nit </w:t>
            </w:r>
            <w:r w:rsidR="005504EB">
              <w:t>tests confo</w:t>
            </w:r>
            <w:r>
              <w:t xml:space="preserve">rm to test standards taught in class. </w:t>
            </w:r>
            <w:r w:rsidR="00030E3A">
              <w:t>Manual test instructions</w:t>
            </w:r>
            <w:r w:rsidR="00D83A20">
              <w:t xml:space="preserve"> are included for any requirements that are unable to be validated using JUnit</w:t>
            </w:r>
          </w:p>
        </w:tc>
        <w:tc>
          <w:tcPr>
            <w:tcW w:w="2010" w:type="dxa"/>
            <w:shd w:val="clear" w:color="auto" w:fill="FFFFFF" w:themeFill="background1"/>
          </w:tcPr>
          <w:p w:rsidR="006616C6" w:rsidRDefault="00B95F17" w:rsidP="00B95F17">
            <w:pPr>
              <w:pStyle w:val="Tabletext"/>
              <w:cnfStyle w:val="000000000000" w:firstRow="0" w:lastRow="0" w:firstColumn="0" w:lastColumn="0" w:oddVBand="0" w:evenVBand="0" w:oddHBand="0" w:evenHBand="0" w:firstRowFirstColumn="0" w:firstRowLastColumn="0" w:lastRowFirstColumn="0" w:lastRowLastColumn="0"/>
            </w:pPr>
            <w:r>
              <w:t>10</w:t>
            </w:r>
          </w:p>
          <w:p w:rsidR="006616C6" w:rsidRPr="006616C6" w:rsidRDefault="006616C6" w:rsidP="006616C6">
            <w:pPr>
              <w:cnfStyle w:val="000000000000" w:firstRow="0" w:lastRow="0" w:firstColumn="0" w:lastColumn="0" w:oddVBand="0" w:evenVBand="0" w:oddHBand="0" w:evenHBand="0" w:firstRowFirstColumn="0" w:firstRowLastColumn="0" w:lastRowFirstColumn="0" w:lastRowLastColumn="0"/>
            </w:pPr>
          </w:p>
          <w:p w:rsidR="006616C6" w:rsidRPr="006616C6" w:rsidRDefault="006616C6" w:rsidP="006616C6">
            <w:pPr>
              <w:cnfStyle w:val="000000000000" w:firstRow="0" w:lastRow="0" w:firstColumn="0" w:lastColumn="0" w:oddVBand="0" w:evenVBand="0" w:oddHBand="0" w:evenHBand="0" w:firstRowFirstColumn="0" w:firstRowLastColumn="0" w:lastRowFirstColumn="0" w:lastRowLastColumn="0"/>
            </w:pPr>
          </w:p>
          <w:p w:rsidR="006616C6" w:rsidRPr="006616C6" w:rsidRDefault="006616C6" w:rsidP="006616C6">
            <w:pPr>
              <w:cnfStyle w:val="000000000000" w:firstRow="0" w:lastRow="0" w:firstColumn="0" w:lastColumn="0" w:oddVBand="0" w:evenVBand="0" w:oddHBand="0" w:evenHBand="0" w:firstRowFirstColumn="0" w:firstRowLastColumn="0" w:lastRowFirstColumn="0" w:lastRowLastColumn="0"/>
            </w:pPr>
          </w:p>
          <w:p w:rsidR="006616C6" w:rsidRDefault="006616C6" w:rsidP="006616C6">
            <w:pPr>
              <w:cnfStyle w:val="000000000000" w:firstRow="0" w:lastRow="0" w:firstColumn="0" w:lastColumn="0" w:oddVBand="0" w:evenVBand="0" w:oddHBand="0" w:evenHBand="0" w:firstRowFirstColumn="0" w:firstRowLastColumn="0" w:lastRowFirstColumn="0" w:lastRowLastColumn="0"/>
            </w:pPr>
          </w:p>
          <w:p w:rsidR="00907CBB" w:rsidRPr="006616C6" w:rsidRDefault="00907CBB" w:rsidP="006616C6">
            <w:pPr>
              <w:jc w:val="center"/>
              <w:cnfStyle w:val="000000000000" w:firstRow="0" w:lastRow="0" w:firstColumn="0" w:lastColumn="0" w:oddVBand="0" w:evenVBand="0" w:oddHBand="0" w:evenHBand="0" w:firstRowFirstColumn="0" w:firstRowLastColumn="0" w:lastRowFirstColumn="0" w:lastRowLastColumn="0"/>
            </w:pPr>
          </w:p>
        </w:tc>
        <w:tc>
          <w:tcPr>
            <w:tcW w:w="2011" w:type="dxa"/>
            <w:shd w:val="clear" w:color="auto" w:fill="FFFFFF" w:themeFill="background1"/>
          </w:tcPr>
          <w:p w:rsidR="00907CBB" w:rsidRDefault="00B95F17" w:rsidP="00B95F17">
            <w:pPr>
              <w:pStyle w:val="Tabletext"/>
              <w:cnfStyle w:val="000000000000" w:firstRow="0" w:lastRow="0" w:firstColumn="0" w:lastColumn="0" w:oddVBand="0" w:evenVBand="0" w:oddHBand="0" w:evenHBand="0" w:firstRowFirstColumn="0" w:firstRowLastColumn="0" w:lastRowFirstColumn="0" w:lastRowLastColumn="0"/>
            </w:pPr>
            <w:r>
              <w:t>2</w:t>
            </w:r>
          </w:p>
        </w:tc>
      </w:tr>
      <w:tr w:rsidR="006616C6" w:rsidTr="000A7BD9">
        <w:tc>
          <w:tcPr>
            <w:cnfStyle w:val="001000000000" w:firstRow="0" w:lastRow="0" w:firstColumn="1" w:lastColumn="0" w:oddVBand="0" w:evenVBand="0" w:oddHBand="0" w:evenHBand="0" w:firstRowFirstColumn="0" w:firstRowLastColumn="0" w:lastRowFirstColumn="0" w:lastRowLastColumn="0"/>
            <w:tcW w:w="3329" w:type="dxa"/>
            <w:shd w:val="clear" w:color="auto" w:fill="FFFFFF" w:themeFill="background1"/>
          </w:tcPr>
          <w:p w:rsidR="006616C6" w:rsidRDefault="006616C6" w:rsidP="003E050C">
            <w:pPr>
              <w:pStyle w:val="Tabletext"/>
            </w:pPr>
            <w:r>
              <w:t>Quality</w:t>
            </w:r>
          </w:p>
        </w:tc>
        <w:tc>
          <w:tcPr>
            <w:tcW w:w="2010" w:type="dxa"/>
            <w:shd w:val="clear" w:color="auto" w:fill="FFFFFF" w:themeFill="background1"/>
          </w:tcPr>
          <w:p w:rsidR="006616C6" w:rsidRDefault="006616C6" w:rsidP="00A86D6A">
            <w:pPr>
              <w:pStyle w:val="Tabletext"/>
              <w:ind w:left="0"/>
              <w:cnfStyle w:val="000000000000" w:firstRow="0" w:lastRow="0" w:firstColumn="0" w:lastColumn="0" w:oddVBand="0" w:evenVBand="0" w:oddHBand="0" w:evenHBand="0" w:firstRowFirstColumn="0" w:firstRowLastColumn="0" w:lastRowFirstColumn="0" w:lastRowLastColumn="0"/>
            </w:pPr>
            <w:r>
              <w:t>J</w:t>
            </w:r>
            <w:r w:rsidR="005504EB">
              <w:t>U</w:t>
            </w:r>
            <w:r>
              <w:t>nit tests cover the scope of the project as defined by the students in Deliverable 2 (use cases). Test results report is accurate and shows good, bad and boundary cases for all requirements</w:t>
            </w:r>
          </w:p>
        </w:tc>
        <w:tc>
          <w:tcPr>
            <w:tcW w:w="2010" w:type="dxa"/>
            <w:shd w:val="clear" w:color="auto" w:fill="FFFFFF" w:themeFill="background1"/>
          </w:tcPr>
          <w:p w:rsidR="006616C6" w:rsidRDefault="006616C6" w:rsidP="00B95F17">
            <w:pPr>
              <w:pStyle w:val="Tabletext"/>
              <w:cnfStyle w:val="000000000000" w:firstRow="0" w:lastRow="0" w:firstColumn="0" w:lastColumn="0" w:oddVBand="0" w:evenVBand="0" w:oddHBand="0" w:evenHBand="0" w:firstRowFirstColumn="0" w:firstRowLastColumn="0" w:lastRowFirstColumn="0" w:lastRowLastColumn="0"/>
            </w:pPr>
            <w:r>
              <w:t>10</w:t>
            </w:r>
          </w:p>
        </w:tc>
        <w:tc>
          <w:tcPr>
            <w:tcW w:w="2011" w:type="dxa"/>
            <w:shd w:val="clear" w:color="auto" w:fill="FFFFFF" w:themeFill="background1"/>
          </w:tcPr>
          <w:p w:rsidR="006616C6" w:rsidRPr="006616C6" w:rsidRDefault="006616C6" w:rsidP="006616C6">
            <w:pPr>
              <w:ind w:left="0"/>
              <w:cnfStyle w:val="000000000000" w:firstRow="0" w:lastRow="0" w:firstColumn="0" w:lastColumn="0" w:oddVBand="0" w:evenVBand="0" w:oddHBand="0" w:evenHBand="0" w:firstRowFirstColumn="0" w:firstRowLastColumn="0" w:lastRowFirstColumn="0" w:lastRowLastColumn="0"/>
            </w:pPr>
            <w:r>
              <w:t xml:space="preserve">2 </w:t>
            </w:r>
          </w:p>
        </w:tc>
      </w:tr>
    </w:tbl>
    <w:p w:rsidR="00907CBB" w:rsidRDefault="00907CBB" w:rsidP="009C3EC0">
      <w:pPr>
        <w:pStyle w:val="Heading2"/>
      </w:pPr>
    </w:p>
    <w:p w:rsidR="009C3EC0" w:rsidRDefault="009C3EC0" w:rsidP="009C3EC0">
      <w:pPr>
        <w:pStyle w:val="Heading2"/>
      </w:pPr>
      <w:r>
        <w:t>Final Document Layout</w:t>
      </w:r>
    </w:p>
    <w:p w:rsidR="009C3EC0" w:rsidRDefault="009C3EC0" w:rsidP="009C3EC0">
      <w:r>
        <w:t>One PDF with the following sections denoted using page numbers, headers and a table of contents:</w:t>
      </w:r>
    </w:p>
    <w:p w:rsidR="009C3EC0" w:rsidRDefault="006616C6" w:rsidP="009C3EC0">
      <w:pPr>
        <w:pStyle w:val="ListParagraph"/>
        <w:numPr>
          <w:ilvl w:val="0"/>
          <w:numId w:val="13"/>
        </w:numPr>
      </w:pPr>
      <w:r>
        <w:t>Updated Class Diagram with methods and attributes</w:t>
      </w:r>
    </w:p>
    <w:p w:rsidR="006616C6" w:rsidRDefault="006616C6" w:rsidP="009C3EC0">
      <w:pPr>
        <w:pStyle w:val="ListParagraph"/>
        <w:numPr>
          <w:ilvl w:val="0"/>
          <w:numId w:val="13"/>
        </w:numPr>
      </w:pPr>
      <w:r>
        <w:t>Reference to the Git repository containing your source code</w:t>
      </w:r>
    </w:p>
    <w:p w:rsidR="009C3EC0" w:rsidRDefault="006616C6" w:rsidP="009C3EC0">
      <w:pPr>
        <w:pStyle w:val="ListParagraph"/>
        <w:numPr>
          <w:ilvl w:val="0"/>
          <w:numId w:val="13"/>
        </w:numPr>
      </w:pPr>
      <w:r>
        <w:t>Reference to the Git repository location</w:t>
      </w:r>
      <w:r w:rsidR="005504EB">
        <w:t xml:space="preserve"> (directory)</w:t>
      </w:r>
      <w:r>
        <w:t xml:space="preserve"> of your J</w:t>
      </w:r>
      <w:r w:rsidR="005504EB">
        <w:t>U</w:t>
      </w:r>
      <w:r>
        <w:t>nit tests</w:t>
      </w:r>
    </w:p>
    <w:p w:rsidR="006616C6" w:rsidRDefault="00030E3A" w:rsidP="009C3EC0">
      <w:pPr>
        <w:pStyle w:val="ListParagraph"/>
        <w:numPr>
          <w:ilvl w:val="0"/>
          <w:numId w:val="13"/>
        </w:numPr>
      </w:pPr>
      <w:r>
        <w:t>Any manual test instructions</w:t>
      </w:r>
    </w:p>
    <w:p w:rsidR="006616C6" w:rsidRDefault="006616C6" w:rsidP="009C3EC0">
      <w:pPr>
        <w:pStyle w:val="ListParagraph"/>
        <w:numPr>
          <w:ilvl w:val="0"/>
          <w:numId w:val="13"/>
        </w:numPr>
      </w:pPr>
      <w:r>
        <w:t>Test Results Report</w:t>
      </w:r>
    </w:p>
    <w:p w:rsidR="009C3EC0" w:rsidRPr="009C3EC0" w:rsidRDefault="006616C6" w:rsidP="006616C6">
      <w:r w:rsidRPr="005504EB">
        <w:rPr>
          <w:b/>
        </w:rPr>
        <w:t>AND</w:t>
      </w:r>
      <w:r>
        <w:t xml:space="preserve"> One zip archive containing the source code for your game and your J</w:t>
      </w:r>
      <w:r w:rsidR="005504EB">
        <w:t>U</w:t>
      </w:r>
      <w:r>
        <w:t>nit tests</w:t>
      </w:r>
      <w:r w:rsidR="005504EB">
        <w:t>, labelled with your group name</w:t>
      </w:r>
      <w:r>
        <w:t>.</w:t>
      </w:r>
      <w:r w:rsidR="009C3EC0">
        <w:t xml:space="preserve"> </w:t>
      </w:r>
    </w:p>
    <w:sectPr w:rsidR="009C3EC0" w:rsidRPr="009C3EC0">
      <w:headerReference w:type="default" r:id="rId7"/>
      <w:footerReference w:type="default" r:id="rId8"/>
      <w:headerReference w:type="firs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526A" w:rsidRDefault="00D2526A">
      <w:r>
        <w:separator/>
      </w:r>
    </w:p>
    <w:p w:rsidR="00D2526A" w:rsidRDefault="00D2526A"/>
  </w:endnote>
  <w:endnote w:type="continuationSeparator" w:id="0">
    <w:p w:rsidR="00D2526A" w:rsidRDefault="00D2526A">
      <w:r>
        <w:continuationSeparator/>
      </w:r>
    </w:p>
    <w:p w:rsidR="00D2526A" w:rsidRDefault="00D252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Description w:val="Footer table"/>
    </w:tblPr>
    <w:tblGrid>
      <w:gridCol w:w="1404"/>
      <w:gridCol w:w="6552"/>
      <w:gridCol w:w="1404"/>
    </w:tblGrid>
    <w:tr w:rsidR="00907CBB" w:rsidTr="00B87079">
      <w:tc>
        <w:tcPr>
          <w:tcW w:w="750" w:type="pct"/>
        </w:tcPr>
        <w:p w:rsidR="00907CBB" w:rsidRDefault="00B802D9" w:rsidP="00B802D9">
          <w:pPr>
            <w:pStyle w:val="Footer"/>
          </w:pPr>
          <w:r>
            <w:t>2019</w:t>
          </w:r>
        </w:p>
      </w:tc>
      <w:tc>
        <w:tcPr>
          <w:tcW w:w="3500" w:type="pct"/>
        </w:tcPr>
        <w:p w:rsidR="00907CBB" w:rsidRDefault="00255A5D" w:rsidP="00B87079">
          <w:pPr>
            <w:pStyle w:val="Footer"/>
            <w:jc w:val="center"/>
          </w:pPr>
          <w:sdt>
            <w:sdtPr>
              <w:alias w:val="Title:"/>
              <w:tag w:val="Title:"/>
              <w:id w:val="1144241896"/>
              <w:placeholder>
                <w:docPart w:val="1122F982797F4A09977CD0630BBAAF37"/>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r w:rsidR="000A7BD9">
                <w:rPr>
                  <w:lang w:val="en-CA"/>
                </w:rPr>
                <w:t>SYST 17796 D</w:t>
              </w:r>
              <w:r w:rsidR="006616C6">
                <w:rPr>
                  <w:lang w:val="en-CA"/>
                </w:rPr>
                <w:t>eliverable 3</w:t>
              </w:r>
            </w:sdtContent>
          </w:sdt>
        </w:p>
      </w:tc>
      <w:tc>
        <w:tcPr>
          <w:tcW w:w="750" w:type="pct"/>
        </w:tcPr>
        <w:p w:rsidR="00907CBB" w:rsidRDefault="00107CB6">
          <w:pPr>
            <w:pStyle w:val="Footer"/>
            <w:jc w:val="right"/>
          </w:pPr>
          <w:r>
            <w:fldChar w:fldCharType="begin"/>
          </w:r>
          <w:r>
            <w:instrText xml:space="preserve"> PAGE  \* Arabic </w:instrText>
          </w:r>
          <w:r>
            <w:fldChar w:fldCharType="separate"/>
          </w:r>
          <w:r w:rsidR="00030E3A">
            <w:rPr>
              <w:noProof/>
            </w:rPr>
            <w:t>1</w:t>
          </w:r>
          <w:r>
            <w:fldChar w:fldCharType="end"/>
          </w:r>
        </w:p>
      </w:tc>
    </w:tr>
  </w:tbl>
  <w:p w:rsidR="00907CBB" w:rsidRDefault="00907C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526A" w:rsidRDefault="00D2526A">
      <w:r>
        <w:separator/>
      </w:r>
    </w:p>
    <w:p w:rsidR="00D2526A" w:rsidRDefault="00D2526A"/>
  </w:footnote>
  <w:footnote w:type="continuationSeparator" w:id="0">
    <w:p w:rsidR="00D2526A" w:rsidRDefault="00D2526A">
      <w:r>
        <w:continuationSeparator/>
      </w:r>
    </w:p>
    <w:p w:rsidR="00D2526A" w:rsidRDefault="00D2526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7CBB" w:rsidRDefault="009C3EC0" w:rsidP="009C3EC0">
    <w:pPr>
      <w:pStyle w:val="Header"/>
      <w:jc w:val="left"/>
    </w:pPr>
    <w:r>
      <w:tab/>
    </w:r>
    <w:r>
      <w:tab/>
    </w:r>
    <w:r>
      <w:tab/>
    </w:r>
    <w:r>
      <w:tab/>
    </w:r>
    <w:r>
      <w:tab/>
    </w:r>
    <w:r>
      <w:tab/>
    </w:r>
    <w:r>
      <w:tab/>
    </w:r>
    <w:r>
      <w:tab/>
    </w:r>
    <w:r>
      <w:tab/>
    </w:r>
    <w:r>
      <w:tab/>
    </w:r>
    <w:r>
      <w:tab/>
    </w:r>
    <w:r>
      <w:tab/>
    </w:r>
    <w:r>
      <w:tab/>
    </w:r>
    <w:r>
      <w:tab/>
    </w:r>
    <w:r>
      <w:tab/>
    </w:r>
    <w:r>
      <w:tab/>
    </w:r>
    <w:r>
      <w:tab/>
    </w:r>
    <w:r>
      <w:tab/>
    </w:r>
    <w:r>
      <w:tab/>
    </w:r>
    <w:r>
      <w:tab/>
    </w:r>
    <w:r>
      <w:tab/>
    </w:r>
    <w:r>
      <w:tab/>
    </w:r>
    <w:r>
      <w:tab/>
    </w:r>
    <w:r>
      <w:tab/>
      <w:t>Student Version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6E05" w:rsidRDefault="00736E05">
    <w:pPr>
      <w:pStyle w:val="Header"/>
    </w:pPr>
    <w:r>
      <w:rPr>
        <w:noProof/>
        <w:lang w:val="en-CA" w:eastAsia="en-CA"/>
      </w:rPr>
      <mc:AlternateContent>
        <mc:Choice Requires="wpg">
          <w:drawing>
            <wp:anchor distT="0" distB="0" distL="114300" distR="114300" simplePos="0" relativeHeight="251659264" behindDoc="1" locked="0" layoutInCell="1" allowOverlap="1" wp14:anchorId="5B16511A" wp14:editId="3DB52E6B">
              <wp:simplePos x="0" y="0"/>
              <wp:positionH relativeFrom="page">
                <wp:posOffset>352425</wp:posOffset>
              </wp:positionH>
              <wp:positionV relativeFrom="page">
                <wp:posOffset>457200</wp:posOffset>
              </wp:positionV>
              <wp:extent cx="228600" cy="9144000"/>
              <wp:effectExtent l="0" t="0" r="3175" b="635"/>
              <wp:wrapNone/>
              <wp:docPr id="2" name="Group 2" descr="Decorative sidebar for cover page "/>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 name="Rectangle 3" descr="Decorative sidebar"/>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descr="Decorative sidebar"/>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3A32729" id="Group 2" o:spid="_x0000_s1026" alt="Decorative sidebar for cover page " style="position:absolute;margin-left:27.75pt;margin-top:36pt;width:18pt;height:10in;z-index:-251657216;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">
              <v:rect id="Rectangle 3" o:spid="_x0000_s1027" alt="Decorative sidebar"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" fillcolor="#dd8047 [3205]" stroked="f" strokeweight="1pt"/>
              <v:rect id="Rectangle 5" o:spid="_x0000_s1028" alt="Decorative sidebar"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" fillcolor="#94b6d2 [3204]" stroked="f" strokeweight="1pt">
                <v:path arrowok="t"/>
                <o:lock v:ext="edit" aspectratio="t"/>
              </v:rec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1AAEFE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CA51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3E6C52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E78F45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68289A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6DE660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A8607C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6F88D0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43096B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1527EE"/>
    <w:multiLevelType w:val="hybridMultilevel"/>
    <w:tmpl w:val="09BCDB62"/>
    <w:lvl w:ilvl="0" w:tplc="10090001">
      <w:start w:val="1"/>
      <w:numFmt w:val="bullet"/>
      <w:lvlText w:val=""/>
      <w:lvlJc w:val="left"/>
      <w:pPr>
        <w:ind w:left="792" w:hanging="360"/>
      </w:pPr>
      <w:rPr>
        <w:rFonts w:ascii="Symbol" w:hAnsi="Symbol" w:hint="default"/>
      </w:rPr>
    </w:lvl>
    <w:lvl w:ilvl="1" w:tplc="10090003" w:tentative="1">
      <w:start w:val="1"/>
      <w:numFmt w:val="bullet"/>
      <w:lvlText w:val="o"/>
      <w:lvlJc w:val="left"/>
      <w:pPr>
        <w:ind w:left="1512" w:hanging="360"/>
      </w:pPr>
      <w:rPr>
        <w:rFonts w:ascii="Courier New" w:hAnsi="Courier New" w:cs="Courier New" w:hint="default"/>
      </w:rPr>
    </w:lvl>
    <w:lvl w:ilvl="2" w:tplc="10090005" w:tentative="1">
      <w:start w:val="1"/>
      <w:numFmt w:val="bullet"/>
      <w:lvlText w:val=""/>
      <w:lvlJc w:val="left"/>
      <w:pPr>
        <w:ind w:left="2232" w:hanging="360"/>
      </w:pPr>
      <w:rPr>
        <w:rFonts w:ascii="Wingdings" w:hAnsi="Wingdings" w:hint="default"/>
      </w:rPr>
    </w:lvl>
    <w:lvl w:ilvl="3" w:tplc="10090001" w:tentative="1">
      <w:start w:val="1"/>
      <w:numFmt w:val="bullet"/>
      <w:lvlText w:val=""/>
      <w:lvlJc w:val="left"/>
      <w:pPr>
        <w:ind w:left="2952" w:hanging="360"/>
      </w:pPr>
      <w:rPr>
        <w:rFonts w:ascii="Symbol" w:hAnsi="Symbol" w:hint="default"/>
      </w:rPr>
    </w:lvl>
    <w:lvl w:ilvl="4" w:tplc="10090003" w:tentative="1">
      <w:start w:val="1"/>
      <w:numFmt w:val="bullet"/>
      <w:lvlText w:val="o"/>
      <w:lvlJc w:val="left"/>
      <w:pPr>
        <w:ind w:left="3672" w:hanging="360"/>
      </w:pPr>
      <w:rPr>
        <w:rFonts w:ascii="Courier New" w:hAnsi="Courier New" w:cs="Courier New" w:hint="default"/>
      </w:rPr>
    </w:lvl>
    <w:lvl w:ilvl="5" w:tplc="10090005" w:tentative="1">
      <w:start w:val="1"/>
      <w:numFmt w:val="bullet"/>
      <w:lvlText w:val=""/>
      <w:lvlJc w:val="left"/>
      <w:pPr>
        <w:ind w:left="4392" w:hanging="360"/>
      </w:pPr>
      <w:rPr>
        <w:rFonts w:ascii="Wingdings" w:hAnsi="Wingdings" w:hint="default"/>
      </w:rPr>
    </w:lvl>
    <w:lvl w:ilvl="6" w:tplc="10090001" w:tentative="1">
      <w:start w:val="1"/>
      <w:numFmt w:val="bullet"/>
      <w:lvlText w:val=""/>
      <w:lvlJc w:val="left"/>
      <w:pPr>
        <w:ind w:left="5112" w:hanging="360"/>
      </w:pPr>
      <w:rPr>
        <w:rFonts w:ascii="Symbol" w:hAnsi="Symbol" w:hint="default"/>
      </w:rPr>
    </w:lvl>
    <w:lvl w:ilvl="7" w:tplc="10090003" w:tentative="1">
      <w:start w:val="1"/>
      <w:numFmt w:val="bullet"/>
      <w:lvlText w:val="o"/>
      <w:lvlJc w:val="left"/>
      <w:pPr>
        <w:ind w:left="5832" w:hanging="360"/>
      </w:pPr>
      <w:rPr>
        <w:rFonts w:ascii="Courier New" w:hAnsi="Courier New" w:cs="Courier New" w:hint="default"/>
      </w:rPr>
    </w:lvl>
    <w:lvl w:ilvl="8" w:tplc="10090005" w:tentative="1">
      <w:start w:val="1"/>
      <w:numFmt w:val="bullet"/>
      <w:lvlText w:val=""/>
      <w:lvlJc w:val="left"/>
      <w:pPr>
        <w:ind w:left="6552" w:hanging="360"/>
      </w:pPr>
      <w:rPr>
        <w:rFonts w:ascii="Wingdings" w:hAnsi="Wingdings" w:hint="default"/>
      </w:rPr>
    </w:lvl>
  </w:abstractNum>
  <w:abstractNum w:abstractNumId="11"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485E5B"/>
    <w:multiLevelType w:val="hybridMultilevel"/>
    <w:tmpl w:val="015A1234"/>
    <w:lvl w:ilvl="0" w:tplc="10090001">
      <w:start w:val="1"/>
      <w:numFmt w:val="bullet"/>
      <w:lvlText w:val=""/>
      <w:lvlJc w:val="left"/>
      <w:pPr>
        <w:ind w:left="792" w:hanging="360"/>
      </w:pPr>
      <w:rPr>
        <w:rFonts w:ascii="Symbol" w:hAnsi="Symbol" w:hint="default"/>
      </w:rPr>
    </w:lvl>
    <w:lvl w:ilvl="1" w:tplc="10090003" w:tentative="1">
      <w:start w:val="1"/>
      <w:numFmt w:val="bullet"/>
      <w:lvlText w:val="o"/>
      <w:lvlJc w:val="left"/>
      <w:pPr>
        <w:ind w:left="1512" w:hanging="360"/>
      </w:pPr>
      <w:rPr>
        <w:rFonts w:ascii="Courier New" w:hAnsi="Courier New" w:cs="Courier New" w:hint="default"/>
      </w:rPr>
    </w:lvl>
    <w:lvl w:ilvl="2" w:tplc="10090005" w:tentative="1">
      <w:start w:val="1"/>
      <w:numFmt w:val="bullet"/>
      <w:lvlText w:val=""/>
      <w:lvlJc w:val="left"/>
      <w:pPr>
        <w:ind w:left="2232" w:hanging="360"/>
      </w:pPr>
      <w:rPr>
        <w:rFonts w:ascii="Wingdings" w:hAnsi="Wingdings" w:hint="default"/>
      </w:rPr>
    </w:lvl>
    <w:lvl w:ilvl="3" w:tplc="10090001" w:tentative="1">
      <w:start w:val="1"/>
      <w:numFmt w:val="bullet"/>
      <w:lvlText w:val=""/>
      <w:lvlJc w:val="left"/>
      <w:pPr>
        <w:ind w:left="2952" w:hanging="360"/>
      </w:pPr>
      <w:rPr>
        <w:rFonts w:ascii="Symbol" w:hAnsi="Symbol" w:hint="default"/>
      </w:rPr>
    </w:lvl>
    <w:lvl w:ilvl="4" w:tplc="10090003" w:tentative="1">
      <w:start w:val="1"/>
      <w:numFmt w:val="bullet"/>
      <w:lvlText w:val="o"/>
      <w:lvlJc w:val="left"/>
      <w:pPr>
        <w:ind w:left="3672" w:hanging="360"/>
      </w:pPr>
      <w:rPr>
        <w:rFonts w:ascii="Courier New" w:hAnsi="Courier New" w:cs="Courier New" w:hint="default"/>
      </w:rPr>
    </w:lvl>
    <w:lvl w:ilvl="5" w:tplc="10090005" w:tentative="1">
      <w:start w:val="1"/>
      <w:numFmt w:val="bullet"/>
      <w:lvlText w:val=""/>
      <w:lvlJc w:val="left"/>
      <w:pPr>
        <w:ind w:left="4392" w:hanging="360"/>
      </w:pPr>
      <w:rPr>
        <w:rFonts w:ascii="Wingdings" w:hAnsi="Wingdings" w:hint="default"/>
      </w:rPr>
    </w:lvl>
    <w:lvl w:ilvl="6" w:tplc="10090001" w:tentative="1">
      <w:start w:val="1"/>
      <w:numFmt w:val="bullet"/>
      <w:lvlText w:val=""/>
      <w:lvlJc w:val="left"/>
      <w:pPr>
        <w:ind w:left="5112" w:hanging="360"/>
      </w:pPr>
      <w:rPr>
        <w:rFonts w:ascii="Symbol" w:hAnsi="Symbol" w:hint="default"/>
      </w:rPr>
    </w:lvl>
    <w:lvl w:ilvl="7" w:tplc="10090003" w:tentative="1">
      <w:start w:val="1"/>
      <w:numFmt w:val="bullet"/>
      <w:lvlText w:val="o"/>
      <w:lvlJc w:val="left"/>
      <w:pPr>
        <w:ind w:left="5832" w:hanging="360"/>
      </w:pPr>
      <w:rPr>
        <w:rFonts w:ascii="Courier New" w:hAnsi="Courier New" w:cs="Courier New" w:hint="default"/>
      </w:rPr>
    </w:lvl>
    <w:lvl w:ilvl="8" w:tplc="10090005" w:tentative="1">
      <w:start w:val="1"/>
      <w:numFmt w:val="bullet"/>
      <w:lvlText w:val=""/>
      <w:lvlJc w:val="left"/>
      <w:pPr>
        <w:ind w:left="6552" w:hanging="360"/>
      </w:pPr>
      <w:rPr>
        <w:rFonts w:ascii="Wingdings" w:hAnsi="Wingdings" w:hint="default"/>
      </w:rPr>
    </w:lvl>
  </w:abstractNum>
  <w:abstractNum w:abstractNumId="13" w15:restartNumberingAfterBreak="0">
    <w:nsid w:val="69F51806"/>
    <w:multiLevelType w:val="hybridMultilevel"/>
    <w:tmpl w:val="9B56A1B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9"/>
  </w:num>
  <w:num w:numId="2">
    <w:abstractNumId w:val="11"/>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2"/>
  </w:num>
  <w:num w:numId="13">
    <w:abstractNumId w:val="1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2CEF"/>
    <w:rsid w:val="00030E3A"/>
    <w:rsid w:val="000652B2"/>
    <w:rsid w:val="00067E02"/>
    <w:rsid w:val="000A7BD9"/>
    <w:rsid w:val="00107CB6"/>
    <w:rsid w:val="0013333F"/>
    <w:rsid w:val="00155DFF"/>
    <w:rsid w:val="00193898"/>
    <w:rsid w:val="00255A5D"/>
    <w:rsid w:val="002B21AE"/>
    <w:rsid w:val="00312DD5"/>
    <w:rsid w:val="0033593E"/>
    <w:rsid w:val="003552B7"/>
    <w:rsid w:val="003E050C"/>
    <w:rsid w:val="004534A5"/>
    <w:rsid w:val="004566FA"/>
    <w:rsid w:val="00495232"/>
    <w:rsid w:val="004A4EC4"/>
    <w:rsid w:val="005331CA"/>
    <w:rsid w:val="005504AE"/>
    <w:rsid w:val="005504EB"/>
    <w:rsid w:val="00596963"/>
    <w:rsid w:val="00660B21"/>
    <w:rsid w:val="006616C6"/>
    <w:rsid w:val="0067548D"/>
    <w:rsid w:val="007069A0"/>
    <w:rsid w:val="00714CE5"/>
    <w:rsid w:val="00731758"/>
    <w:rsid w:val="00736E05"/>
    <w:rsid w:val="00786019"/>
    <w:rsid w:val="00822A8D"/>
    <w:rsid w:val="00831731"/>
    <w:rsid w:val="00852FE0"/>
    <w:rsid w:val="00874542"/>
    <w:rsid w:val="00907CBB"/>
    <w:rsid w:val="00913AE4"/>
    <w:rsid w:val="009276CC"/>
    <w:rsid w:val="009642D7"/>
    <w:rsid w:val="00976A9B"/>
    <w:rsid w:val="0099384F"/>
    <w:rsid w:val="009A32A1"/>
    <w:rsid w:val="009C3EC0"/>
    <w:rsid w:val="00A244C7"/>
    <w:rsid w:val="00A72CC5"/>
    <w:rsid w:val="00A86D6A"/>
    <w:rsid w:val="00B1036B"/>
    <w:rsid w:val="00B55F12"/>
    <w:rsid w:val="00B66369"/>
    <w:rsid w:val="00B802D9"/>
    <w:rsid w:val="00B87079"/>
    <w:rsid w:val="00B95F17"/>
    <w:rsid w:val="00C41938"/>
    <w:rsid w:val="00C64B77"/>
    <w:rsid w:val="00CB5473"/>
    <w:rsid w:val="00CE2CEF"/>
    <w:rsid w:val="00CF2211"/>
    <w:rsid w:val="00D2526A"/>
    <w:rsid w:val="00D430A2"/>
    <w:rsid w:val="00D7273E"/>
    <w:rsid w:val="00D83A20"/>
    <w:rsid w:val="00DA0B66"/>
    <w:rsid w:val="00E279B8"/>
    <w:rsid w:val="00E3505E"/>
    <w:rsid w:val="00E52428"/>
    <w:rsid w:val="00E756E6"/>
    <w:rsid w:val="00EA05B8"/>
    <w:rsid w:val="00EB2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5:chartTrackingRefBased/>
  <w15:docId w15:val="{BE26236D-7283-4ABC-9570-D34867B1D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333F"/>
    <w:pPr>
      <w:spacing w:after="120" w:line="240" w:lineRule="auto"/>
      <w:ind w:left="72" w:right="72"/>
    </w:pPr>
  </w:style>
  <w:style w:type="paragraph" w:styleId="Heading1">
    <w:name w:val="heading 1"/>
    <w:basedOn w:val="Normal"/>
    <w:next w:val="Normal"/>
    <w:link w:val="Heading1Char"/>
    <w:uiPriority w:val="1"/>
    <w:qFormat/>
    <w:rsid w:val="0013333F"/>
    <w:pPr>
      <w:keepNext/>
      <w:keepLines/>
      <w:spacing w:after="40"/>
      <w:outlineLvl w:val="0"/>
    </w:pPr>
    <w:rPr>
      <w:rFonts w:asciiTheme="majorHAnsi" w:eastAsiaTheme="majorEastAsia" w:hAnsiTheme="majorHAnsi" w:cstheme="majorBidi"/>
      <w:caps/>
      <w:color w:val="355D7E" w:themeColor="accent1" w:themeShade="80"/>
      <w:sz w:val="28"/>
      <w:szCs w:val="28"/>
    </w:rPr>
  </w:style>
  <w:style w:type="paragraph" w:styleId="Heading2">
    <w:name w:val="heading 2"/>
    <w:basedOn w:val="Normal"/>
    <w:next w:val="Normal"/>
    <w:link w:val="Heading2Char"/>
    <w:uiPriority w:val="1"/>
    <w:qFormat/>
    <w:rsid w:val="0013333F"/>
    <w:pPr>
      <w:keepNext/>
      <w:keepLines/>
      <w:spacing w:before="120"/>
      <w:outlineLvl w:val="1"/>
    </w:pPr>
    <w:rPr>
      <w:rFonts w:asciiTheme="majorHAnsi" w:eastAsiaTheme="majorEastAsia" w:hAnsiTheme="majorHAnsi" w:cstheme="majorBidi"/>
      <w:caps/>
      <w:color w:val="B85A22" w:themeColor="accent2" w:themeShade="BF"/>
      <w:sz w:val="24"/>
      <w:szCs w:val="24"/>
    </w:rPr>
  </w:style>
  <w:style w:type="paragraph" w:styleId="Heading3">
    <w:name w:val="heading 3"/>
    <w:basedOn w:val="Normal"/>
    <w:next w:val="Normal"/>
    <w:link w:val="Heading3Char"/>
    <w:uiPriority w:val="1"/>
    <w:qFormat/>
    <w:rsid w:val="0013333F"/>
    <w:pPr>
      <w:keepNext/>
      <w:keepLines/>
      <w:spacing w:before="120"/>
      <w:outlineLvl w:val="2"/>
    </w:pPr>
    <w:rPr>
      <w:rFonts w:asciiTheme="majorHAnsi" w:eastAsiaTheme="majorEastAsia" w:hAnsiTheme="majorHAnsi" w:cstheme="majorBidi"/>
      <w:caps/>
      <w:color w:val="555A3C" w:themeColor="accent3" w:themeShade="80"/>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13333F"/>
    <w:pPr>
      <w:keepNext/>
      <w:keepLines/>
      <w:spacing w:before="120" w:after="0"/>
      <w:outlineLvl w:val="7"/>
    </w:pPr>
    <w:rPr>
      <w:rFonts w:asciiTheme="majorHAnsi" w:eastAsiaTheme="majorEastAsia" w:hAnsiTheme="majorHAnsi" w:cstheme="majorBidi"/>
      <w:b/>
      <w:bCs/>
      <w:caps/>
      <w:color w:val="595959" w:themeColor="text1" w:themeTint="A6"/>
      <w:sz w:val="20"/>
      <w:szCs w:val="20"/>
    </w:rPr>
  </w:style>
  <w:style w:type="paragraph" w:styleId="Heading9">
    <w:name w:val="heading 9"/>
    <w:basedOn w:val="Normal"/>
    <w:next w:val="Normal"/>
    <w:link w:val="Heading9Char"/>
    <w:uiPriority w:val="9"/>
    <w:semiHidden/>
    <w:unhideWhenUsed/>
    <w:qFormat/>
    <w:rsid w:val="0013333F"/>
    <w:pPr>
      <w:keepNext/>
      <w:keepLines/>
      <w:spacing w:before="120" w:after="0"/>
      <w:outlineLvl w:val="8"/>
    </w:pPr>
    <w:rPr>
      <w:rFonts w:asciiTheme="majorHAnsi" w:eastAsiaTheme="majorEastAsia" w:hAnsiTheme="majorHAnsi" w:cstheme="majorBidi"/>
      <w:b/>
      <w:bCs/>
      <w:i/>
      <w:iCs/>
      <w:cap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3333F"/>
    <w:rPr>
      <w:rFonts w:asciiTheme="majorHAnsi" w:eastAsiaTheme="majorEastAsia" w:hAnsiTheme="majorHAnsi" w:cstheme="majorBidi"/>
      <w:caps/>
      <w:color w:val="355D7E" w:themeColor="accent1" w:themeShade="80"/>
      <w:sz w:val="28"/>
      <w:szCs w:val="28"/>
    </w:rPr>
  </w:style>
  <w:style w:type="character" w:customStyle="1" w:styleId="Heading2Char">
    <w:name w:val="Heading 2 Char"/>
    <w:basedOn w:val="DefaultParagraphFont"/>
    <w:link w:val="Heading2"/>
    <w:uiPriority w:val="1"/>
    <w:rsid w:val="0013333F"/>
    <w:rPr>
      <w:rFonts w:asciiTheme="majorHAnsi" w:eastAsiaTheme="majorEastAsia" w:hAnsiTheme="majorHAnsi" w:cstheme="majorBidi"/>
      <w:caps/>
      <w:color w:val="B85A22" w:themeColor="accent2" w:themeShade="BF"/>
      <w:sz w:val="24"/>
      <w:szCs w:val="24"/>
    </w:rPr>
  </w:style>
  <w:style w:type="character" w:customStyle="1" w:styleId="Heading3Char">
    <w:name w:val="Heading 3 Char"/>
    <w:basedOn w:val="DefaultParagraphFont"/>
    <w:link w:val="Heading3"/>
    <w:uiPriority w:val="1"/>
    <w:rsid w:val="0013333F"/>
    <w:rPr>
      <w:rFonts w:asciiTheme="majorHAnsi" w:eastAsiaTheme="majorEastAsia" w:hAnsiTheme="majorHAnsi" w:cstheme="majorBidi"/>
      <w:caps/>
      <w:color w:val="555A3C" w:themeColor="accent3" w:themeShade="80"/>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13333F"/>
    <w:rPr>
      <w:rFonts w:asciiTheme="majorHAnsi" w:eastAsiaTheme="majorEastAsia" w:hAnsiTheme="majorHAnsi" w:cstheme="majorBidi"/>
      <w:b/>
      <w:bCs/>
      <w:caps/>
      <w:color w:val="595959" w:themeColor="text1" w:themeTint="A6"/>
      <w:sz w:val="20"/>
      <w:szCs w:val="20"/>
    </w:rPr>
  </w:style>
  <w:style w:type="character" w:customStyle="1" w:styleId="Heading9Char">
    <w:name w:val="Heading 9 Char"/>
    <w:basedOn w:val="DefaultParagraphFont"/>
    <w:link w:val="Heading9"/>
    <w:uiPriority w:val="9"/>
    <w:semiHidden/>
    <w:rsid w:val="0013333F"/>
    <w:rPr>
      <w:rFonts w:asciiTheme="majorHAnsi" w:eastAsiaTheme="majorEastAsia" w:hAnsiTheme="majorHAnsi" w:cstheme="majorBidi"/>
      <w:b/>
      <w:bCs/>
      <w:i/>
      <w:iCs/>
      <w:caps/>
      <w:color w:val="595959" w:themeColor="text1" w:themeTint="A6"/>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rsid w:val="0013333F"/>
    <w:pPr>
      <w:spacing w:after="0"/>
      <w:jc w:val="right"/>
    </w:pPr>
    <w:rPr>
      <w:rFonts w:asciiTheme="majorHAnsi" w:eastAsiaTheme="majorEastAsia" w:hAnsiTheme="majorHAnsi" w:cstheme="majorBidi"/>
      <w:caps/>
      <w:color w:val="B85A22" w:themeColor="accent2" w:themeShade="BF"/>
      <w:sz w:val="52"/>
      <w:szCs w:val="52"/>
    </w:rPr>
  </w:style>
  <w:style w:type="character" w:customStyle="1" w:styleId="TitleChar">
    <w:name w:val="Title Char"/>
    <w:basedOn w:val="DefaultParagraphFont"/>
    <w:link w:val="Title"/>
    <w:uiPriority w:val="1"/>
    <w:rsid w:val="0013333F"/>
    <w:rPr>
      <w:rFonts w:asciiTheme="majorHAnsi" w:eastAsiaTheme="majorEastAsia" w:hAnsiTheme="majorHAnsi" w:cstheme="majorBidi"/>
      <w:caps/>
      <w:color w:val="B85A22" w:themeColor="accent2" w:themeShade="BF"/>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sid w:val="0013333F"/>
    <w:rPr>
      <w:color w:val="595959" w:themeColor="text1" w:themeTint="A6"/>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rsid w:val="00E279B8"/>
    <w:pPr>
      <w:spacing w:before="5160" w:after="1440" w:line="720" w:lineRule="auto"/>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paragraph" w:customStyle="1" w:styleId="Image">
    <w:name w:val="Image"/>
    <w:basedOn w:val="Normal"/>
    <w:qFormat/>
    <w:rsid w:val="00E279B8"/>
    <w:pPr>
      <w:spacing w:before="5760" w:after="0" w:line="720" w:lineRule="auto"/>
      <w:jc w:val="right"/>
    </w:pPr>
  </w:style>
  <w:style w:type="character" w:styleId="IntenseEmphasis">
    <w:name w:val="Intense Emphasis"/>
    <w:basedOn w:val="DefaultParagraphFont"/>
    <w:uiPriority w:val="21"/>
    <w:semiHidden/>
    <w:unhideWhenUsed/>
    <w:rsid w:val="0013333F"/>
    <w:rPr>
      <w:i/>
      <w:iCs/>
      <w:color w:val="355D7E" w:themeColor="accent1" w:themeShade="80"/>
    </w:rPr>
  </w:style>
  <w:style w:type="paragraph" w:styleId="IntenseQuote">
    <w:name w:val="Intense Quote"/>
    <w:basedOn w:val="Normal"/>
    <w:next w:val="Normal"/>
    <w:link w:val="IntenseQuoteChar"/>
    <w:uiPriority w:val="30"/>
    <w:semiHidden/>
    <w:unhideWhenUsed/>
    <w:rsid w:val="0013333F"/>
    <w:pPr>
      <w:pBdr>
        <w:top w:val="single" w:sz="4" w:space="10" w:color="94B6D2" w:themeColor="accent1"/>
        <w:bottom w:val="single" w:sz="4" w:space="10" w:color="94B6D2" w:themeColor="accent1"/>
      </w:pBdr>
      <w:spacing w:before="360" w:after="360"/>
      <w:ind w:left="864" w:right="864"/>
      <w:jc w:val="center"/>
    </w:pPr>
    <w:rPr>
      <w:i/>
      <w:iCs/>
      <w:color w:val="355D7E" w:themeColor="accent1" w:themeShade="80"/>
    </w:rPr>
  </w:style>
  <w:style w:type="character" w:customStyle="1" w:styleId="IntenseQuoteChar">
    <w:name w:val="Intense Quote Char"/>
    <w:basedOn w:val="DefaultParagraphFont"/>
    <w:link w:val="IntenseQuote"/>
    <w:uiPriority w:val="30"/>
    <w:semiHidden/>
    <w:rsid w:val="0013333F"/>
    <w:rPr>
      <w:i/>
      <w:iCs/>
      <w:color w:val="355D7E" w:themeColor="accent1" w:themeShade="80"/>
    </w:rPr>
  </w:style>
  <w:style w:type="character" w:styleId="IntenseReference">
    <w:name w:val="Intense Reference"/>
    <w:basedOn w:val="DefaultParagraphFont"/>
    <w:uiPriority w:val="32"/>
    <w:semiHidden/>
    <w:unhideWhenUsed/>
    <w:rsid w:val="0013333F"/>
    <w:rPr>
      <w:b/>
      <w:bCs/>
      <w:caps w:val="0"/>
      <w:smallCaps/>
      <w:color w:val="355D7E" w:themeColor="accent1" w:themeShade="80"/>
      <w:spacing w:val="5"/>
    </w:rPr>
  </w:style>
  <w:style w:type="paragraph" w:styleId="BlockText">
    <w:name w:val="Block Text"/>
    <w:basedOn w:val="Normal"/>
    <w:uiPriority w:val="99"/>
    <w:semiHidden/>
    <w:unhideWhenUsed/>
    <w:rsid w:val="0013333F"/>
    <w:pPr>
      <w:pBdr>
        <w:top w:val="single" w:sz="2" w:space="10" w:color="355D7E" w:themeColor="accent1" w:themeShade="80" w:shadow="1"/>
        <w:left w:val="single" w:sz="2" w:space="10" w:color="355D7E" w:themeColor="accent1" w:themeShade="80" w:shadow="1"/>
        <w:bottom w:val="single" w:sz="2" w:space="10" w:color="355D7E" w:themeColor="accent1" w:themeShade="80" w:shadow="1"/>
        <w:right w:val="single" w:sz="2" w:space="10" w:color="355D7E" w:themeColor="accent1" w:themeShade="80" w:shadow="1"/>
      </w:pBdr>
      <w:ind w:left="1152" w:right="1152"/>
    </w:pPr>
    <w:rPr>
      <w:i/>
      <w:iCs/>
      <w:color w:val="355D7E" w:themeColor="accent1" w:themeShade="80"/>
    </w:rPr>
  </w:style>
  <w:style w:type="character" w:styleId="Hyperlink">
    <w:name w:val="Hyperlink"/>
    <w:basedOn w:val="DefaultParagraphFont"/>
    <w:uiPriority w:val="99"/>
    <w:semiHidden/>
    <w:unhideWhenUsed/>
    <w:rsid w:val="0013333F"/>
    <w:rPr>
      <w:color w:val="7C5F1D" w:themeColor="accent4" w:themeShade="80"/>
      <w:u w:val="single"/>
    </w:rPr>
  </w:style>
  <w:style w:type="character" w:customStyle="1" w:styleId="UnresolvedMention1">
    <w:name w:val="Unresolved Mention1"/>
    <w:basedOn w:val="DefaultParagraphFont"/>
    <w:uiPriority w:val="99"/>
    <w:semiHidden/>
    <w:unhideWhenUsed/>
    <w:rsid w:val="0013333F"/>
    <w:rPr>
      <w:color w:val="595959" w:themeColor="text1" w:themeTint="A6"/>
      <w:shd w:val="clear" w:color="auto" w:fill="E6E6E6"/>
    </w:rPr>
  </w:style>
  <w:style w:type="paragraph" w:styleId="ListParagraph">
    <w:name w:val="List Paragraph"/>
    <w:basedOn w:val="Normal"/>
    <w:uiPriority w:val="34"/>
    <w:unhideWhenUsed/>
    <w:qFormat/>
    <w:rsid w:val="000652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cye\AppData\Roaming\Microsoft\Templates\Project%20communication%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55A95DEEF134E6FA249327F4AD0AFA4"/>
        <w:category>
          <w:name w:val="General"/>
          <w:gallery w:val="placeholder"/>
        </w:category>
        <w:types>
          <w:type w:val="bbPlcHdr"/>
        </w:types>
        <w:behaviors>
          <w:behavior w:val="content"/>
        </w:behaviors>
        <w:guid w:val="{94BCABD6-2C0D-4614-A147-384134B8D207}"/>
      </w:docPartPr>
      <w:docPartBody>
        <w:p w:rsidR="00A71AB7" w:rsidRDefault="00332C49">
          <w:pPr>
            <w:pStyle w:val="855A95DEEF134E6FA249327F4AD0AFA4"/>
          </w:pPr>
          <w:r>
            <w:t>Version</w:t>
          </w:r>
        </w:p>
      </w:docPartBody>
    </w:docPart>
    <w:docPart>
      <w:docPartPr>
        <w:name w:val="1122F982797F4A09977CD0630BBAAF37"/>
        <w:category>
          <w:name w:val="General"/>
          <w:gallery w:val="placeholder"/>
        </w:category>
        <w:types>
          <w:type w:val="bbPlcHdr"/>
        </w:types>
        <w:behaviors>
          <w:behavior w:val="content"/>
        </w:behaviors>
        <w:guid w:val="{00952524-6FA0-45E2-BF8F-C6B7340DD6E4}"/>
      </w:docPartPr>
      <w:docPartBody>
        <w:p w:rsidR="00A71AB7" w:rsidRDefault="00332C49">
          <w:pPr>
            <w:pStyle w:val="1122F982797F4A09977CD0630BBAAF37"/>
          </w:pPr>
          <w:r>
            <w:t>Probability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6F1D"/>
    <w:rsid w:val="00147792"/>
    <w:rsid w:val="00332C49"/>
    <w:rsid w:val="00386F1D"/>
    <w:rsid w:val="00593EB9"/>
    <w:rsid w:val="00A71AB7"/>
    <w:rsid w:val="00B84AF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55A95DEEF134E6FA249327F4AD0AFA4">
    <w:name w:val="855A95DEEF134E6FA249327F4AD0AFA4"/>
  </w:style>
  <w:style w:type="paragraph" w:customStyle="1" w:styleId="19C24CC586064F769371522C5B74EF14">
    <w:name w:val="19C24CC586064F769371522C5B74EF14"/>
  </w:style>
  <w:style w:type="paragraph" w:customStyle="1" w:styleId="8A33AC83DF59413F8C41043C37D06A8F">
    <w:name w:val="8A33AC83DF59413F8C41043C37D06A8F"/>
  </w:style>
  <w:style w:type="paragraph" w:customStyle="1" w:styleId="0B16BD594BDE4655AB2E5C4DAF1D99BC">
    <w:name w:val="0B16BD594BDE4655AB2E5C4DAF1D99BC"/>
  </w:style>
  <w:style w:type="paragraph" w:customStyle="1" w:styleId="E23F7554FFCD40B28CDAAA997D62339A">
    <w:name w:val="E23F7554FFCD40B28CDAAA997D62339A"/>
  </w:style>
  <w:style w:type="paragraph" w:customStyle="1" w:styleId="02F8A8255E79415981A9F403E650E586">
    <w:name w:val="02F8A8255E79415981A9F403E650E586"/>
  </w:style>
  <w:style w:type="paragraph" w:customStyle="1" w:styleId="4FE0668E3D6F48C9B157985FD5121F3B">
    <w:name w:val="4FE0668E3D6F48C9B157985FD5121F3B"/>
  </w:style>
  <w:style w:type="paragraph" w:customStyle="1" w:styleId="0B81C6A44EE5411BB3A67C51EA11A7AF">
    <w:name w:val="0B81C6A44EE5411BB3A67C51EA11A7AF"/>
  </w:style>
  <w:style w:type="paragraph" w:customStyle="1" w:styleId="5FEDBFB7922D4923B7A420B8A3C08EF1">
    <w:name w:val="5FEDBFB7922D4923B7A420B8A3C08EF1"/>
  </w:style>
  <w:style w:type="paragraph" w:customStyle="1" w:styleId="DF2C3E83993A48C28B3D725E6A3B702E">
    <w:name w:val="DF2C3E83993A48C28B3D725E6A3B702E"/>
  </w:style>
  <w:style w:type="paragraph" w:customStyle="1" w:styleId="60B7E75D26044746831C6DF1296106D9">
    <w:name w:val="60B7E75D26044746831C6DF1296106D9"/>
  </w:style>
  <w:style w:type="paragraph" w:customStyle="1" w:styleId="83086A56C2D64B5FB1A4E2ACBD293D43">
    <w:name w:val="83086A56C2D64B5FB1A4E2ACBD293D43"/>
  </w:style>
  <w:style w:type="paragraph" w:customStyle="1" w:styleId="B5FF9C7567384D349D6666E0442E8A2A">
    <w:name w:val="B5FF9C7567384D349D6666E0442E8A2A"/>
  </w:style>
  <w:style w:type="paragraph" w:customStyle="1" w:styleId="D781D2E71FE44E7C9AC5CC639066931F">
    <w:name w:val="D781D2E71FE44E7C9AC5CC639066931F"/>
  </w:style>
  <w:style w:type="paragraph" w:customStyle="1" w:styleId="547E8194367441D490047796D10AE42C">
    <w:name w:val="547E8194367441D490047796D10AE42C"/>
  </w:style>
  <w:style w:type="paragraph" w:customStyle="1" w:styleId="1EA3248B40AF4C0F81DBF462825D31CA">
    <w:name w:val="1EA3248B40AF4C0F81DBF462825D31CA"/>
  </w:style>
  <w:style w:type="paragraph" w:customStyle="1" w:styleId="013B93CB91C14E99859E51024B629419">
    <w:name w:val="013B93CB91C14E99859E51024B629419"/>
  </w:style>
  <w:style w:type="paragraph" w:customStyle="1" w:styleId="989D44EDBA0048F4B91ECF8ACF2B2C08">
    <w:name w:val="989D44EDBA0048F4B91ECF8ACF2B2C08"/>
  </w:style>
  <w:style w:type="paragraph" w:customStyle="1" w:styleId="39330E1911A348C19B6B9E3EC440CA14">
    <w:name w:val="39330E1911A348C19B6B9E3EC440CA14"/>
  </w:style>
  <w:style w:type="paragraph" w:customStyle="1" w:styleId="15150C0ABF8E4F929C09E402DD86B91B">
    <w:name w:val="15150C0ABF8E4F929C09E402DD86B91B"/>
  </w:style>
  <w:style w:type="paragraph" w:customStyle="1" w:styleId="1AD8EF434E49402FA3FF53D4210FB438">
    <w:name w:val="1AD8EF434E49402FA3FF53D4210FB438"/>
  </w:style>
  <w:style w:type="paragraph" w:customStyle="1" w:styleId="5EE000D99C7B4B459AEA02141762F84E">
    <w:name w:val="5EE000D99C7B4B459AEA02141762F84E"/>
  </w:style>
  <w:style w:type="paragraph" w:customStyle="1" w:styleId="2C6314009AD04E4BB02703CB465E9944">
    <w:name w:val="2C6314009AD04E4BB02703CB465E9944"/>
  </w:style>
  <w:style w:type="paragraph" w:customStyle="1" w:styleId="886C0E5990154BA99456043FFB65893A">
    <w:name w:val="886C0E5990154BA99456043FFB65893A"/>
  </w:style>
  <w:style w:type="paragraph" w:customStyle="1" w:styleId="4FC8430EB69A49F481D1A593B6038DB1">
    <w:name w:val="4FC8430EB69A49F481D1A593B6038DB1"/>
  </w:style>
  <w:style w:type="paragraph" w:customStyle="1" w:styleId="106AAAF641BF40849D81636385BB13B9">
    <w:name w:val="106AAAF641BF40849D81636385BB13B9"/>
  </w:style>
  <w:style w:type="paragraph" w:customStyle="1" w:styleId="5C0A7D8613B444EE95C4359C56616E6E">
    <w:name w:val="5C0A7D8613B444EE95C4359C56616E6E"/>
  </w:style>
  <w:style w:type="paragraph" w:customStyle="1" w:styleId="A75999F1C6CC4550A298ABF78EF37F76">
    <w:name w:val="A75999F1C6CC4550A298ABF78EF37F76"/>
  </w:style>
  <w:style w:type="paragraph" w:customStyle="1" w:styleId="A1E9DFF7A334440FBA087DC2B8FD2A81">
    <w:name w:val="A1E9DFF7A334440FBA087DC2B8FD2A81"/>
  </w:style>
  <w:style w:type="paragraph" w:customStyle="1" w:styleId="74F5D1B87E9947CEB6C150D9A9765060">
    <w:name w:val="74F5D1B87E9947CEB6C150D9A9765060"/>
  </w:style>
  <w:style w:type="paragraph" w:customStyle="1" w:styleId="BBC0373649A44BA2844648C9FC450871">
    <w:name w:val="BBC0373649A44BA2844648C9FC450871"/>
  </w:style>
  <w:style w:type="paragraph" w:customStyle="1" w:styleId="6C55200FEC7B4427BA6B7EB49500C7CF">
    <w:name w:val="6C55200FEC7B4427BA6B7EB49500C7CF"/>
  </w:style>
  <w:style w:type="paragraph" w:customStyle="1" w:styleId="A07866A71389475DB0AD0929360CCE44">
    <w:name w:val="A07866A71389475DB0AD0929360CCE44"/>
  </w:style>
  <w:style w:type="paragraph" w:customStyle="1" w:styleId="65A04031E3A24DA48767901303887CB8">
    <w:name w:val="65A04031E3A24DA48767901303887CB8"/>
  </w:style>
  <w:style w:type="paragraph" w:customStyle="1" w:styleId="A42F5F4055DC4F918FF919ED6EE906A4">
    <w:name w:val="A42F5F4055DC4F918FF919ED6EE906A4"/>
  </w:style>
  <w:style w:type="paragraph" w:customStyle="1" w:styleId="976003B288294F6EB3A043EBA75DF704">
    <w:name w:val="976003B288294F6EB3A043EBA75DF704"/>
  </w:style>
  <w:style w:type="paragraph" w:customStyle="1" w:styleId="B4A88B24BA7D49E3904A25A439E6374E">
    <w:name w:val="B4A88B24BA7D49E3904A25A439E6374E"/>
  </w:style>
  <w:style w:type="paragraph" w:customStyle="1" w:styleId="774D562D76884A9288689F3BCAAAAC27">
    <w:name w:val="774D562D76884A9288689F3BCAAAAC27"/>
  </w:style>
  <w:style w:type="paragraph" w:customStyle="1" w:styleId="74E6120255254B5DAD7DB7BA5BA0E318">
    <w:name w:val="74E6120255254B5DAD7DB7BA5BA0E318"/>
  </w:style>
  <w:style w:type="paragraph" w:customStyle="1" w:styleId="8495F411171C4C8F8AFB6974EF4C5AE5">
    <w:name w:val="8495F411171C4C8F8AFB6974EF4C5AE5"/>
  </w:style>
  <w:style w:type="paragraph" w:customStyle="1" w:styleId="A6E35F6C6FC34E0D893B2351689764AF">
    <w:name w:val="A6E35F6C6FC34E0D893B2351689764AF"/>
  </w:style>
  <w:style w:type="paragraph" w:customStyle="1" w:styleId="AF1FE65A2716403BB55B10E42EDC0496">
    <w:name w:val="AF1FE65A2716403BB55B10E42EDC0496"/>
  </w:style>
  <w:style w:type="paragraph" w:customStyle="1" w:styleId="0AF8BA9D87344ACBA5EA82A6D669A5B8">
    <w:name w:val="0AF8BA9D87344ACBA5EA82A6D669A5B8"/>
  </w:style>
  <w:style w:type="paragraph" w:customStyle="1" w:styleId="36C2D3E62F2F4C4D9427A4D1FF15A23F">
    <w:name w:val="36C2D3E62F2F4C4D9427A4D1FF15A23F"/>
  </w:style>
  <w:style w:type="paragraph" w:customStyle="1" w:styleId="04D2A34C42EE41B0B16F0DB5DE96348C">
    <w:name w:val="04D2A34C42EE41B0B16F0DB5DE96348C"/>
  </w:style>
  <w:style w:type="paragraph" w:customStyle="1" w:styleId="7513520C4C7841DBB8B1C56B64D8C8B8">
    <w:name w:val="7513520C4C7841DBB8B1C56B64D8C8B8"/>
  </w:style>
  <w:style w:type="paragraph" w:customStyle="1" w:styleId="C31EFE8471EF4B41BA9D148842C9EF3B">
    <w:name w:val="C31EFE8471EF4B41BA9D148842C9EF3B"/>
  </w:style>
  <w:style w:type="paragraph" w:customStyle="1" w:styleId="DDBFA61F02124D7CB5F909EACC2E03B8">
    <w:name w:val="DDBFA61F02124D7CB5F909EACC2E03B8"/>
  </w:style>
  <w:style w:type="paragraph" w:customStyle="1" w:styleId="71CEBF64181241849144F4CC3987681B">
    <w:name w:val="71CEBF64181241849144F4CC3987681B"/>
  </w:style>
  <w:style w:type="character" w:styleId="Strong">
    <w:name w:val="Strong"/>
    <w:basedOn w:val="DefaultParagraphFont"/>
    <w:uiPriority w:val="1"/>
    <w:qFormat/>
    <w:rPr>
      <w:b/>
      <w:bCs/>
    </w:rPr>
  </w:style>
  <w:style w:type="paragraph" w:customStyle="1" w:styleId="402E44780C704E4AA8C81228940DDB81">
    <w:name w:val="402E44780C704E4AA8C81228940DDB81"/>
  </w:style>
  <w:style w:type="paragraph" w:customStyle="1" w:styleId="D265683B68984CE9B4F43A0D97F898B7">
    <w:name w:val="D265683B68984CE9B4F43A0D97F898B7"/>
  </w:style>
  <w:style w:type="paragraph" w:customStyle="1" w:styleId="5C844003D4764020B762550388FA6A8C">
    <w:name w:val="5C844003D4764020B762550388FA6A8C"/>
  </w:style>
  <w:style w:type="paragraph" w:customStyle="1" w:styleId="7BFC9F92C39443DDB1D5ACC5DF30F972">
    <w:name w:val="7BFC9F92C39443DDB1D5ACC5DF30F972"/>
  </w:style>
  <w:style w:type="paragraph" w:customStyle="1" w:styleId="685C3F478C7C40F586359AFAE49FD18A">
    <w:name w:val="685C3F478C7C40F586359AFAE49FD18A"/>
  </w:style>
  <w:style w:type="paragraph" w:customStyle="1" w:styleId="69B45D906BC14902B5A704B671C1F55D">
    <w:name w:val="69B45D906BC14902B5A704B671C1F55D"/>
  </w:style>
  <w:style w:type="paragraph" w:customStyle="1" w:styleId="15B718D84F774ED198F38FDEBD87E9D4">
    <w:name w:val="15B718D84F774ED198F38FDEBD87E9D4"/>
  </w:style>
  <w:style w:type="paragraph" w:customStyle="1" w:styleId="6B2D6A4E599B4CFBBDEBF1EA68BFFD16">
    <w:name w:val="6B2D6A4E599B4CFBBDEBF1EA68BFFD16"/>
  </w:style>
  <w:style w:type="paragraph" w:customStyle="1" w:styleId="C941E188AF814135931C6E46FAE64C15">
    <w:name w:val="C941E188AF814135931C6E46FAE64C15"/>
  </w:style>
  <w:style w:type="paragraph" w:customStyle="1" w:styleId="99D77A5D69474CD6A3624858C2314318">
    <w:name w:val="99D77A5D69474CD6A3624858C2314318"/>
  </w:style>
  <w:style w:type="paragraph" w:customStyle="1" w:styleId="D73D9AE8683445029CEFF0EDAED4294C">
    <w:name w:val="D73D9AE8683445029CEFF0EDAED4294C"/>
  </w:style>
  <w:style w:type="paragraph" w:customStyle="1" w:styleId="9F06ADC1557B4CB4BA00646C8C7FC7D8">
    <w:name w:val="9F06ADC1557B4CB4BA00646C8C7FC7D8"/>
  </w:style>
  <w:style w:type="paragraph" w:customStyle="1" w:styleId="55CBF6B2F9464D519B67F7B99896E948">
    <w:name w:val="55CBF6B2F9464D519B67F7B99896E948"/>
  </w:style>
  <w:style w:type="paragraph" w:customStyle="1" w:styleId="D7B66B0541D746AFADFFE614D0431A33">
    <w:name w:val="D7B66B0541D746AFADFFE614D0431A33"/>
  </w:style>
  <w:style w:type="paragraph" w:customStyle="1" w:styleId="B6C9A034F65F449197F815F718D26B29">
    <w:name w:val="B6C9A034F65F449197F815F718D26B29"/>
  </w:style>
  <w:style w:type="paragraph" w:customStyle="1" w:styleId="862F704021DB427C9CD1D8552DEC2A18">
    <w:name w:val="862F704021DB427C9CD1D8552DEC2A18"/>
  </w:style>
  <w:style w:type="paragraph" w:customStyle="1" w:styleId="E825C78AA03D4D3B9273867157FC0B9D">
    <w:name w:val="E825C78AA03D4D3B9273867157FC0B9D"/>
  </w:style>
  <w:style w:type="paragraph" w:customStyle="1" w:styleId="A378E10CCD974131B55DAFF4ACE55C26">
    <w:name w:val="A378E10CCD974131B55DAFF4ACE55C26"/>
  </w:style>
  <w:style w:type="paragraph" w:customStyle="1" w:styleId="BA54BB35D25A4979B36C2D2F2BAA21E3">
    <w:name w:val="BA54BB35D25A4979B36C2D2F2BAA21E3"/>
  </w:style>
  <w:style w:type="paragraph" w:customStyle="1" w:styleId="26BC4115BF224497BC82E8CB125713E5">
    <w:name w:val="26BC4115BF224497BC82E8CB125713E5"/>
  </w:style>
  <w:style w:type="paragraph" w:customStyle="1" w:styleId="D839FB86ADE44D229F757229391F51EB">
    <w:name w:val="D839FB86ADE44D229F757229391F51EB"/>
  </w:style>
  <w:style w:type="paragraph" w:customStyle="1" w:styleId="9551EB9F486044C5AEB70FD6BAB7F7B0">
    <w:name w:val="9551EB9F486044C5AEB70FD6BAB7F7B0"/>
  </w:style>
  <w:style w:type="paragraph" w:customStyle="1" w:styleId="7BAF67A58B6C482A862B9E60C9787BAF">
    <w:name w:val="7BAF67A58B6C482A862B9E60C9787BAF"/>
  </w:style>
  <w:style w:type="paragraph" w:customStyle="1" w:styleId="A36989BF3BE041D4A143EBB9A6419908">
    <w:name w:val="A36989BF3BE041D4A143EBB9A6419908"/>
  </w:style>
  <w:style w:type="paragraph" w:customStyle="1" w:styleId="D167857CA278489FA772541210B41CB8">
    <w:name w:val="D167857CA278489FA772541210B41CB8"/>
  </w:style>
  <w:style w:type="paragraph" w:customStyle="1" w:styleId="08E342D0F1214A2FA33851533B982209">
    <w:name w:val="08E342D0F1214A2FA33851533B982209"/>
  </w:style>
  <w:style w:type="paragraph" w:customStyle="1" w:styleId="0B034500D8FD47CBA338DCB31CC6C892">
    <w:name w:val="0B034500D8FD47CBA338DCB31CC6C892"/>
  </w:style>
  <w:style w:type="paragraph" w:customStyle="1" w:styleId="181397CC1DE14428A7629B5F3FFFDE9D">
    <w:name w:val="181397CC1DE14428A7629B5F3FFFDE9D"/>
  </w:style>
  <w:style w:type="paragraph" w:customStyle="1" w:styleId="16165971F09F459DA572F73FBC31D85B">
    <w:name w:val="16165971F09F459DA572F73FBC31D85B"/>
  </w:style>
  <w:style w:type="paragraph" w:customStyle="1" w:styleId="FE927088C8414C02939FB8BDB93C6734">
    <w:name w:val="FE927088C8414C02939FB8BDB93C6734"/>
  </w:style>
  <w:style w:type="paragraph" w:customStyle="1" w:styleId="76737AF54D58428E8F1D589FACE11890">
    <w:name w:val="76737AF54D58428E8F1D589FACE11890"/>
  </w:style>
  <w:style w:type="paragraph" w:customStyle="1" w:styleId="CBC73023108B48088DB7D097D9615FF2">
    <w:name w:val="CBC73023108B48088DB7D097D9615FF2"/>
  </w:style>
  <w:style w:type="paragraph" w:customStyle="1" w:styleId="8CA1C24D47754F8C9A1EB4787CC9F24B">
    <w:name w:val="8CA1C24D47754F8C9A1EB4787CC9F24B"/>
  </w:style>
  <w:style w:type="paragraph" w:customStyle="1" w:styleId="C338F964F9474CFF95CB4835E29E1503">
    <w:name w:val="C338F964F9474CFF95CB4835E29E1503"/>
  </w:style>
  <w:style w:type="paragraph" w:customStyle="1" w:styleId="3B630F1C1FC44837BCF5AA5518669EFC">
    <w:name w:val="3B630F1C1FC44837BCF5AA5518669EFC"/>
  </w:style>
  <w:style w:type="paragraph" w:customStyle="1" w:styleId="8F63EAE03B2B4304899E0A7D01877E7D">
    <w:name w:val="8F63EAE03B2B4304899E0A7D01877E7D"/>
  </w:style>
  <w:style w:type="paragraph" w:customStyle="1" w:styleId="B867454484D04C2B942430CD874C9494">
    <w:name w:val="B867454484D04C2B942430CD874C9494"/>
  </w:style>
  <w:style w:type="paragraph" w:customStyle="1" w:styleId="724F8C049C114EB3BFE3042181F75B13">
    <w:name w:val="724F8C049C114EB3BFE3042181F75B13"/>
  </w:style>
  <w:style w:type="paragraph" w:customStyle="1" w:styleId="2071DA8DBCA0463BB4A1775D7E5E4A89">
    <w:name w:val="2071DA8DBCA0463BB4A1775D7E5E4A89"/>
  </w:style>
  <w:style w:type="paragraph" w:customStyle="1" w:styleId="859B2AEDA16F4E18898392D24D599FA5">
    <w:name w:val="859B2AEDA16F4E18898392D24D599FA5"/>
  </w:style>
  <w:style w:type="paragraph" w:customStyle="1" w:styleId="293162174F214F3F9A6057C526DA96F9">
    <w:name w:val="293162174F214F3F9A6057C526DA96F9"/>
  </w:style>
  <w:style w:type="paragraph" w:customStyle="1" w:styleId="816E7C0EDD674443A4F5E16F6860CB01">
    <w:name w:val="816E7C0EDD674443A4F5E16F6860CB01"/>
  </w:style>
  <w:style w:type="paragraph" w:customStyle="1" w:styleId="4C3297335FBE48A6A81E6D59F4AEBE08">
    <w:name w:val="4C3297335FBE48A6A81E6D59F4AEBE08"/>
  </w:style>
  <w:style w:type="paragraph" w:customStyle="1" w:styleId="1F1F600E23E041DE80B6F8C70E4FE8E6">
    <w:name w:val="1F1F600E23E041DE80B6F8C70E4FE8E6"/>
  </w:style>
  <w:style w:type="paragraph" w:customStyle="1" w:styleId="B569A5DDBAC64B468B23A5EB4FD63163">
    <w:name w:val="B569A5DDBAC64B468B23A5EB4FD63163"/>
  </w:style>
  <w:style w:type="paragraph" w:customStyle="1" w:styleId="AC6E3005FF0E4A7396F42DCA552B2C6D">
    <w:name w:val="AC6E3005FF0E4A7396F42DCA552B2C6D"/>
  </w:style>
  <w:style w:type="paragraph" w:customStyle="1" w:styleId="A5E2D2C051FD4B03A0AC752DD16FCF91">
    <w:name w:val="A5E2D2C051FD4B03A0AC752DD16FCF91"/>
  </w:style>
  <w:style w:type="paragraph" w:customStyle="1" w:styleId="1122F982797F4A09977CD0630BBAAF37">
    <w:name w:val="1122F982797F4A09977CD0630BBAAF37"/>
  </w:style>
  <w:style w:type="paragraph" w:customStyle="1" w:styleId="918DAE268AAD440698EE4B9C03A400AB">
    <w:name w:val="918DAE268AAD440698EE4B9C03A400AB"/>
  </w:style>
  <w:style w:type="paragraph" w:customStyle="1" w:styleId="1BB8A05DD37348BFB6ACC053D354F95C">
    <w:name w:val="1BB8A05DD37348BFB6ACC053D354F95C"/>
  </w:style>
  <w:style w:type="paragraph" w:customStyle="1" w:styleId="EBFAA9D48ADC4E7ABED54D428BD7E69B">
    <w:name w:val="EBFAA9D48ADC4E7ABED54D428BD7E69B"/>
  </w:style>
  <w:style w:type="paragraph" w:customStyle="1" w:styleId="28CEBF312BEA46E8B0016DF38C89A8B9">
    <w:name w:val="28CEBF312BEA46E8B0016DF38C89A8B9"/>
  </w:style>
  <w:style w:type="paragraph" w:customStyle="1" w:styleId="10CFA82A48124772BA1499A219E0DC90">
    <w:name w:val="10CFA82A48124772BA1499A219E0DC90"/>
  </w:style>
  <w:style w:type="paragraph" w:customStyle="1" w:styleId="A482F595DC1E40299B7A7D63DDB6E784">
    <w:name w:val="A482F595DC1E40299B7A7D63DDB6E784"/>
  </w:style>
  <w:style w:type="paragraph" w:customStyle="1" w:styleId="D862FA72DC2944B2BDF8F13C2F1E7538">
    <w:name w:val="D862FA72DC2944B2BDF8F13C2F1E7538"/>
  </w:style>
  <w:style w:type="paragraph" w:customStyle="1" w:styleId="B8194FA31086490DBACCD542532B1363">
    <w:name w:val="B8194FA31086490DBACCD542532B1363"/>
  </w:style>
  <w:style w:type="paragraph" w:customStyle="1" w:styleId="6234ED1A37BB4370B84EBB4BA271935E">
    <w:name w:val="6234ED1A37BB4370B84EBB4BA271935E"/>
  </w:style>
  <w:style w:type="paragraph" w:customStyle="1" w:styleId="DF9F18C0DB264F349AF328A17E40FE7C">
    <w:name w:val="DF9F18C0DB264F349AF328A17E40FE7C"/>
  </w:style>
  <w:style w:type="paragraph" w:customStyle="1" w:styleId="F15CDFE8C97B4E24BCF942BBEBDAFEE2">
    <w:name w:val="F15CDFE8C97B4E24BCF942BBEBDAFEE2"/>
  </w:style>
  <w:style w:type="paragraph" w:customStyle="1" w:styleId="AC931C657218461C82AE7B329031A88D">
    <w:name w:val="AC931C657218461C82AE7B329031A88D"/>
  </w:style>
  <w:style w:type="paragraph" w:customStyle="1" w:styleId="05A46F5BA39F4F0BAA598BC21F6517DD">
    <w:name w:val="05A46F5BA39F4F0BAA598BC21F6517DD"/>
  </w:style>
  <w:style w:type="paragraph" w:customStyle="1" w:styleId="407057ABAC2E493F8C12CD09E806AF90">
    <w:name w:val="407057ABAC2E493F8C12CD09E806AF90"/>
  </w:style>
  <w:style w:type="paragraph" w:customStyle="1" w:styleId="069F9F13799F43078FCF2B980CB7A6C4">
    <w:name w:val="069F9F13799F43078FCF2B980CB7A6C4"/>
    <w:rsid w:val="00386F1D"/>
  </w:style>
  <w:style w:type="paragraph" w:customStyle="1" w:styleId="8D4DE5E2AE5640159B6F45B42DDBCA5C">
    <w:name w:val="8D4DE5E2AE5640159B6F45B42DDBCA5C"/>
    <w:rsid w:val="00386F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Project communication plan.dotx</Template>
  <TotalTime>1</TotalTime>
  <Pages>3</Pages>
  <Words>714</Words>
  <Characters>4075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 Dancy</dc:creator>
  <cp:keywords>SYST 17796 Deliverable 3</cp:keywords>
  <cp:lastModifiedBy>Amandeep Sidhu</cp:lastModifiedBy>
  <cp:revision>3</cp:revision>
  <dcterms:created xsi:type="dcterms:W3CDTF">2019-03-15T15:05:00Z</dcterms:created>
  <dcterms:modified xsi:type="dcterms:W3CDTF">2019-07-16T17:47:00Z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v-shbahu@microsoft.com</vt:lpwstr>
  </property>
  <property fmtid="{D5CDD505-2E9C-101B-9397-08002B2CF9AE}" pid="11" name="MSIP_Label_f42aa342-8706-4288-bd11-ebb85995028c_SetDate">
    <vt:lpwstr>2018-04-07T12:27:56.5276527Z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