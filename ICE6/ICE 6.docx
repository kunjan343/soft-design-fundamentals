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6008" w:rsidRDefault="00726008" w:rsidP="00726008">
      <w:pPr>
        <w:pStyle w:val="Heading1"/>
      </w:pPr>
      <w:r>
        <w:t>Part C- Architecture and Testing</w:t>
      </w:r>
    </w:p>
    <w:p w:rsidR="00680CD7" w:rsidRPr="00680CD7" w:rsidRDefault="00680CD7" w:rsidP="00680CD7"/>
    <w:p w:rsidR="00726008" w:rsidRDefault="00680CD7" w:rsidP="00726008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For the attached code,</w:t>
      </w:r>
    </w:p>
    <w:p w:rsidR="00726008" w:rsidRDefault="00726008" w:rsidP="00726008">
      <w:pPr>
        <w:pStyle w:val="ListParagraph"/>
        <w:rPr>
          <w:rFonts w:ascii="Courier New" w:hAnsi="Courier New" w:cs="Courier New"/>
        </w:rPr>
      </w:pPr>
    </w:p>
    <w:p w:rsidR="00726008" w:rsidRDefault="00726008" w:rsidP="00726008">
      <w:pPr>
        <w:ind w:left="360"/>
        <w:rPr>
          <w:rFonts w:ascii="Courier New" w:hAnsi="Courier New" w:cs="Courier New"/>
        </w:rPr>
      </w:pPr>
      <w:r>
        <w:rPr>
          <w:sz w:val="24"/>
          <w:szCs w:val="24"/>
        </w:rPr>
        <w:t xml:space="preserve">Create a </w:t>
      </w:r>
      <w:r>
        <w:rPr>
          <w:sz w:val="24"/>
          <w:szCs w:val="24"/>
          <w:u w:val="single"/>
        </w:rPr>
        <w:t>test class with enough unit tests</w:t>
      </w:r>
      <w:r>
        <w:rPr>
          <w:sz w:val="24"/>
          <w:szCs w:val="24"/>
        </w:rPr>
        <w:t xml:space="preserve"> for the method</w:t>
      </w:r>
      <w: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validateBirthYear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int </w:t>
      </w:r>
      <w:proofErr w:type="spellStart"/>
      <w:r>
        <w:rPr>
          <w:rFonts w:ascii="Courier New" w:hAnsi="Courier New" w:cs="Courier New"/>
        </w:rPr>
        <w:t>playersAge</w:t>
      </w:r>
      <w:proofErr w:type="spellEnd"/>
      <w:r>
        <w:rPr>
          <w:rFonts w:ascii="Courier New" w:hAnsi="Courier New" w:cs="Courier New"/>
        </w:rPr>
        <w:t>).</w:t>
      </w:r>
    </w:p>
    <w:p w:rsidR="00726008" w:rsidRDefault="00726008" w:rsidP="0072600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Note that you will receive credit for proper test notation, syntax and how well your test(s) cover the method under test from a quality assurance perspective. (6 marks)</w:t>
      </w:r>
    </w:p>
    <w:p w:rsidR="00726008" w:rsidRDefault="00726008" w:rsidP="00726008">
      <w:pPr>
        <w:rPr>
          <w:rFonts w:cstheme="minorHAnsi"/>
        </w:rPr>
      </w:pPr>
    </w:p>
    <w:p w:rsidR="00726008" w:rsidRPr="007E7EC6" w:rsidRDefault="007E7EC6" w:rsidP="0072600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E7EC6">
        <w:rPr>
          <w:sz w:val="28"/>
          <w:szCs w:val="28"/>
        </w:rPr>
        <w:t xml:space="preserve">Pick any product/service/system you would like </w:t>
      </w:r>
      <w:r w:rsidR="00957892">
        <w:rPr>
          <w:sz w:val="28"/>
          <w:szCs w:val="28"/>
        </w:rPr>
        <w:t xml:space="preserve">to </w:t>
      </w:r>
      <w:r w:rsidRPr="007E7EC6">
        <w:rPr>
          <w:sz w:val="28"/>
          <w:szCs w:val="28"/>
        </w:rPr>
        <w:t xml:space="preserve">create and </w:t>
      </w:r>
      <w:r>
        <w:rPr>
          <w:sz w:val="28"/>
          <w:szCs w:val="28"/>
        </w:rPr>
        <w:t>m</w:t>
      </w:r>
      <w:r w:rsidR="00726008" w:rsidRPr="007E7EC6">
        <w:rPr>
          <w:sz w:val="28"/>
          <w:szCs w:val="28"/>
        </w:rPr>
        <w:t xml:space="preserve">ake a feature list with the top 4 features you would prioritize to work on first based on our guidelines for architecture priority studied in class. Identify, for each feature, </w:t>
      </w:r>
      <w:bookmarkStart w:id="0" w:name="_GoBack"/>
      <w:bookmarkEnd w:id="0"/>
      <w:r w:rsidR="00726008" w:rsidRPr="007E7EC6">
        <w:rPr>
          <w:sz w:val="28"/>
          <w:szCs w:val="28"/>
        </w:rPr>
        <w:t>why it is chosen as a priority.</w:t>
      </w:r>
      <w:r w:rsidR="007D3F6A" w:rsidRPr="007E7EC6">
        <w:rPr>
          <w:sz w:val="28"/>
          <w:szCs w:val="28"/>
        </w:rPr>
        <w:t xml:space="preserve"> (</w:t>
      </w:r>
      <w:r>
        <w:rPr>
          <w:sz w:val="28"/>
          <w:szCs w:val="28"/>
        </w:rPr>
        <w:t>4</w:t>
      </w:r>
      <w:r w:rsidR="00726008" w:rsidRPr="007E7EC6">
        <w:rPr>
          <w:sz w:val="28"/>
          <w:szCs w:val="28"/>
        </w:rPr>
        <w:t xml:space="preserve"> marks)</w:t>
      </w:r>
    </w:p>
    <w:p w:rsidR="00726008" w:rsidRDefault="00726008" w:rsidP="00726008">
      <w:pPr>
        <w:pStyle w:val="ListParagraph"/>
      </w:pPr>
    </w:p>
    <w:p w:rsidR="001A3B85" w:rsidRDefault="00957892"/>
    <w:sectPr w:rsidR="001A3B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55DB2"/>
    <w:multiLevelType w:val="multilevel"/>
    <w:tmpl w:val="683AE852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hAnsi="Courier New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008"/>
    <w:rsid w:val="00607FD4"/>
    <w:rsid w:val="00680CD7"/>
    <w:rsid w:val="00726008"/>
    <w:rsid w:val="007D3F6A"/>
    <w:rsid w:val="007E7EC6"/>
    <w:rsid w:val="00957892"/>
    <w:rsid w:val="00967689"/>
    <w:rsid w:val="00AE3BF9"/>
    <w:rsid w:val="00CD3FC1"/>
    <w:rsid w:val="00D7007E"/>
    <w:rsid w:val="00D9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E78CD"/>
  <w15:chartTrackingRefBased/>
  <w15:docId w15:val="{8AEB390A-76F1-45C4-9275-CA1BB2B7D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6008"/>
  </w:style>
  <w:style w:type="paragraph" w:styleId="Heading1">
    <w:name w:val="heading 1"/>
    <w:basedOn w:val="Normal"/>
    <w:next w:val="Normal"/>
    <w:link w:val="Heading1Char"/>
    <w:uiPriority w:val="9"/>
    <w:qFormat/>
    <w:rsid w:val="007260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7260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InternetLink">
    <w:name w:val="Internet Link"/>
    <w:basedOn w:val="DefaultParagraphFont"/>
    <w:uiPriority w:val="99"/>
    <w:unhideWhenUsed/>
    <w:rsid w:val="0072600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26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C4393518.dotm</Template>
  <TotalTime>4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Amandeep Sidhu</dc:creator>
  <cp:keywords/>
  <dc:description/>
  <cp:lastModifiedBy>Amandeep Sidhu</cp:lastModifiedBy>
  <cp:revision>7</cp:revision>
  <dcterms:created xsi:type="dcterms:W3CDTF">2019-08-06T15:29:00Z</dcterms:created>
  <dcterms:modified xsi:type="dcterms:W3CDTF">2019-08-06T15:57:00Z</dcterms:modified>
</cp:coreProperties>
</file>